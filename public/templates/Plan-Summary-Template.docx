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C4286" w:rsidRPr="00812A42" w14:paraId="206B2993" w14:textId="77777777" w:rsidTr="00944EF0">
        <w:tc>
          <w:tcPr>
            <w:tcW w:w="10456" w:type="dxa"/>
          </w:tcPr>
          <w:p w14:paraId="0B9F46EE" w14:textId="77777777" w:rsidR="002C4286" w:rsidRDefault="00812A42" w:rsidP="002C4286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bookmarkStart w:id="0" w:name="MEMBER_NAME"/>
            <w:r w:rsidRPr="00812A42">
              <w:rPr>
                <w:rFonts w:ascii="Tahoma" w:hAnsi="Tahoma" w:cs="Tahoma"/>
                <w:b/>
                <w:bCs/>
                <w:sz w:val="24"/>
                <w:szCs w:val="24"/>
              </w:rPr>
              <w:t>&lt;MEMBER_NAME&gt;</w:t>
            </w:r>
            <w:bookmarkEnd w:id="0"/>
            <w:r w:rsidRPr="00812A42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- </w:t>
            </w:r>
            <w:bookmarkStart w:id="1" w:name="PROGRAM_NAME"/>
            <w:r w:rsidRPr="00812A42">
              <w:rPr>
                <w:rFonts w:ascii="Tahoma" w:hAnsi="Tahoma" w:cs="Tahoma"/>
                <w:b/>
                <w:bCs/>
                <w:sz w:val="24"/>
                <w:szCs w:val="24"/>
              </w:rPr>
              <w:t>&lt;PROGRAM_NAME&gt;</w:t>
            </w:r>
            <w:bookmarkEnd w:id="1"/>
          </w:p>
          <w:p w14:paraId="1F1915EF" w14:textId="026C052E" w:rsidR="001D0D20" w:rsidRPr="00812A42" w:rsidRDefault="001D0D20" w:rsidP="002C4286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</w:tr>
      <w:tr w:rsidR="002C4286" w:rsidRPr="00812A42" w14:paraId="4B11BB65" w14:textId="77777777" w:rsidTr="00944EF0">
        <w:tc>
          <w:tcPr>
            <w:tcW w:w="10456" w:type="dxa"/>
          </w:tcPr>
          <w:p w14:paraId="4A26BC47" w14:textId="652A43D2" w:rsidR="002C4286" w:rsidRPr="00812A42" w:rsidRDefault="002C4286" w:rsidP="00B90AFB">
            <w:pPr>
              <w:rPr>
                <w:rFonts w:ascii="Tahoma" w:hAnsi="Tahoma" w:cs="Tahoma"/>
              </w:rPr>
            </w:pPr>
            <w:r w:rsidRPr="00000D12">
              <w:rPr>
                <w:rFonts w:ascii="Tahoma" w:hAnsi="Tahoma" w:cs="Tahoma"/>
                <w:u w:val="single"/>
              </w:rPr>
              <w:t>Plan Summary</w:t>
            </w:r>
            <w:r w:rsidRPr="00812A42">
              <w:rPr>
                <w:rFonts w:ascii="Tahoma" w:hAnsi="Tahoma" w:cs="Tahoma"/>
              </w:rPr>
              <w:t xml:space="preserve"> </w:t>
            </w:r>
            <w:r w:rsidR="00000D12">
              <w:rPr>
                <w:rFonts w:ascii="Tahoma" w:hAnsi="Tahoma" w:cs="Tahoma"/>
              </w:rPr>
              <w:t>This</w:t>
            </w:r>
            <w:r w:rsidR="00812A42">
              <w:rPr>
                <w:rFonts w:ascii="Tahoma" w:hAnsi="Tahoma" w:cs="Tahoma"/>
              </w:rPr>
              <w:t xml:space="preserve"> is an overview of what’s included in your program.</w:t>
            </w:r>
            <w:r w:rsidRPr="00812A42">
              <w:rPr>
                <w:rFonts w:ascii="Tahoma" w:hAnsi="Tahoma" w:cs="Tahoma"/>
              </w:rPr>
              <w:t xml:space="preserve"> Your plan start </w:t>
            </w:r>
            <w:r w:rsidR="00184EC7" w:rsidRPr="00812A42">
              <w:rPr>
                <w:rFonts w:ascii="Tahoma" w:hAnsi="Tahoma" w:cs="Tahoma"/>
              </w:rPr>
              <w:t>date is</w:t>
            </w:r>
            <w:r w:rsidRPr="00812A42">
              <w:rPr>
                <w:rFonts w:ascii="Tahoma" w:hAnsi="Tahoma" w:cs="Tahoma"/>
              </w:rPr>
              <w:t xml:space="preserve"> </w:t>
            </w:r>
            <w:bookmarkStart w:id="2" w:name="PROGRAM_START_DATE"/>
            <w:r w:rsidRPr="00812A42">
              <w:rPr>
                <w:rFonts w:ascii="Tahoma" w:hAnsi="Tahoma" w:cs="Tahoma"/>
              </w:rPr>
              <w:t>&lt;</w:t>
            </w:r>
            <w:r w:rsidR="00812A42" w:rsidRPr="00812A42">
              <w:rPr>
                <w:rFonts w:ascii="Tahoma" w:hAnsi="Tahoma" w:cs="Tahoma"/>
              </w:rPr>
              <w:t>PROGRAM_START_DATE</w:t>
            </w:r>
            <w:r w:rsidRPr="00812A42">
              <w:rPr>
                <w:rFonts w:ascii="Tahoma" w:hAnsi="Tahoma" w:cs="Tahoma"/>
              </w:rPr>
              <w:t>&gt;</w:t>
            </w:r>
            <w:bookmarkEnd w:id="2"/>
            <w:r w:rsidRPr="00812A42">
              <w:rPr>
                <w:rFonts w:ascii="Tahoma" w:hAnsi="Tahoma" w:cs="Tahoma"/>
              </w:rPr>
              <w:t>.</w:t>
            </w:r>
          </w:p>
        </w:tc>
      </w:tr>
      <w:tr w:rsidR="002C4286" w:rsidRPr="00812A42" w14:paraId="01808C8F" w14:textId="77777777" w:rsidTr="00944EF0">
        <w:trPr>
          <w:trHeight w:val="70"/>
        </w:trPr>
        <w:tc>
          <w:tcPr>
            <w:tcW w:w="10456" w:type="dxa"/>
          </w:tcPr>
          <w:p w14:paraId="3297B827" w14:textId="3ACB5E8E" w:rsidR="001D0D20" w:rsidRPr="00812A42" w:rsidRDefault="001D0D20" w:rsidP="00E21205">
            <w:pPr>
              <w:rPr>
                <w:rFonts w:ascii="Tahoma" w:hAnsi="Tahoma" w:cs="Tahoma"/>
              </w:rPr>
            </w:pPr>
          </w:p>
        </w:tc>
      </w:tr>
    </w:tbl>
    <w:p w14:paraId="26F75344" w14:textId="77777777" w:rsidR="00E21205" w:rsidRDefault="00E21205" w:rsidP="00E21205">
      <w:pPr>
        <w:rPr>
          <w:rFonts w:ascii="Tahoma" w:hAnsi="Tahoma" w:cs="Tahoma"/>
          <w:color w:val="EE0000"/>
          <w:sz w:val="16"/>
          <w:szCs w:val="16"/>
        </w:rPr>
      </w:pPr>
      <w:r w:rsidRPr="00812A42">
        <w:rPr>
          <w:rFonts w:ascii="Tahoma" w:hAnsi="Tahoma" w:cs="Tahoma"/>
          <w:color w:val="EE0000"/>
          <w:sz w:val="16"/>
          <w:szCs w:val="16"/>
        </w:rPr>
        <w:t xml:space="preserve">+++FOR </w:t>
      </w:r>
      <w:proofErr w:type="spellStart"/>
      <w:r w:rsidRPr="00812A42">
        <w:rPr>
          <w:rFonts w:ascii="Tahoma" w:hAnsi="Tahoma" w:cs="Tahoma"/>
          <w:color w:val="EE0000"/>
          <w:sz w:val="16"/>
          <w:szCs w:val="16"/>
        </w:rPr>
        <w:t>therapyType</w:t>
      </w:r>
      <w:proofErr w:type="spellEnd"/>
      <w:r w:rsidRPr="00812A42">
        <w:rPr>
          <w:rFonts w:ascii="Tahoma" w:hAnsi="Tahoma" w:cs="Tahoma"/>
          <w:color w:val="EE0000"/>
          <w:sz w:val="16"/>
          <w:szCs w:val="16"/>
        </w:rPr>
        <w:t xml:space="preserve"> IN </w:t>
      </w:r>
      <w:proofErr w:type="spellStart"/>
      <w:r w:rsidRPr="00812A42">
        <w:rPr>
          <w:rFonts w:ascii="Tahoma" w:hAnsi="Tahoma" w:cs="Tahoma"/>
          <w:color w:val="EE0000"/>
          <w:sz w:val="16"/>
          <w:szCs w:val="16"/>
        </w:rPr>
        <w:t>therapyTypes</w:t>
      </w:r>
      <w:proofErr w:type="spellEnd"/>
      <w:r w:rsidRPr="00812A42">
        <w:rPr>
          <w:rFonts w:ascii="Tahoma" w:hAnsi="Tahoma" w:cs="Tahoma"/>
          <w:color w:val="EE0000"/>
          <w:sz w:val="16"/>
          <w:szCs w:val="16"/>
        </w:rPr>
        <w:t>+++</w:t>
      </w:r>
    </w:p>
    <w:p w14:paraId="68728C3A" w14:textId="77777777" w:rsidR="00C52B45" w:rsidRPr="00812A42" w:rsidRDefault="00C52B45" w:rsidP="00E21205">
      <w:pPr>
        <w:rPr>
          <w:rFonts w:ascii="Tahoma" w:hAnsi="Tahoma" w:cs="Tahoma"/>
          <w:color w:val="EE0000"/>
          <w:sz w:val="16"/>
          <w:szCs w:val="16"/>
        </w:rPr>
      </w:pPr>
    </w:p>
    <w:p w14:paraId="7A374164" w14:textId="77777777" w:rsidR="00E21205" w:rsidRPr="00C52B45" w:rsidRDefault="00E21205" w:rsidP="00E21205">
      <w:pPr>
        <w:rPr>
          <w:rFonts w:ascii="Tahoma" w:hAnsi="Tahoma" w:cs="Tahoma"/>
          <w:b/>
          <w:bCs/>
        </w:rPr>
      </w:pPr>
      <w:r w:rsidRPr="00C52B45">
        <w:rPr>
          <w:rFonts w:ascii="Tahoma" w:hAnsi="Tahoma" w:cs="Tahoma"/>
          <w:b/>
          <w:bCs/>
        </w:rPr>
        <w:t>+++INS $therapyType.name+++</w:t>
      </w:r>
    </w:p>
    <w:p w14:paraId="5FE6C38D" w14:textId="34D4920A" w:rsidR="00E21205" w:rsidRPr="00C52B45" w:rsidRDefault="00E21205" w:rsidP="00E21205">
      <w:pPr>
        <w:rPr>
          <w:rFonts w:ascii="Tahoma" w:hAnsi="Tahoma" w:cs="Tahoma"/>
          <w:color w:val="C00000"/>
          <w:sz w:val="16"/>
          <w:szCs w:val="16"/>
        </w:rPr>
      </w:pPr>
      <w:r w:rsidRPr="00C52B45">
        <w:rPr>
          <w:rFonts w:ascii="Tahoma" w:hAnsi="Tahoma" w:cs="Tahoma"/>
          <w:color w:val="C00000"/>
          <w:sz w:val="16"/>
          <w:szCs w:val="16"/>
        </w:rPr>
        <w:t>+++FOR item IN $</w:t>
      </w:r>
      <w:proofErr w:type="spellStart"/>
      <w:r w:rsidRPr="00C52B45">
        <w:rPr>
          <w:rFonts w:ascii="Tahoma" w:hAnsi="Tahoma" w:cs="Tahoma"/>
          <w:color w:val="C00000"/>
          <w:sz w:val="16"/>
          <w:szCs w:val="16"/>
        </w:rPr>
        <w:t>therapyType.items</w:t>
      </w:r>
      <w:proofErr w:type="spellEnd"/>
      <w:r w:rsidRPr="00C52B45">
        <w:rPr>
          <w:rFonts w:ascii="Tahoma" w:hAnsi="Tahoma" w:cs="Tahoma"/>
          <w:color w:val="C00000"/>
          <w:sz w:val="16"/>
          <w:szCs w:val="16"/>
        </w:rPr>
        <w:t>+++</w:t>
      </w:r>
    </w:p>
    <w:tbl>
      <w:tblPr>
        <w:tblStyle w:val="ListTable1Light-Accent1"/>
        <w:tblW w:w="10800" w:type="dxa"/>
        <w:tblLook w:val="0400" w:firstRow="0" w:lastRow="0" w:firstColumn="0" w:lastColumn="0" w:noHBand="0" w:noVBand="1"/>
      </w:tblPr>
      <w:tblGrid>
        <w:gridCol w:w="3807"/>
        <w:gridCol w:w="1926"/>
        <w:gridCol w:w="5067"/>
      </w:tblGrid>
      <w:tr w:rsidR="00225412" w:rsidRPr="00225412" w14:paraId="27D335CF" w14:textId="2ECEEAC4" w:rsidTr="00700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tcW w:w="4320" w:type="dxa"/>
          </w:tcPr>
          <w:p w14:paraId="737DEC30" w14:textId="080CACA4" w:rsidR="004A0B46" w:rsidRPr="00225412" w:rsidRDefault="004A0B46">
            <w:pPr>
              <w:rPr>
                <w:rFonts w:ascii="Tahoma" w:hAnsi="Tahoma" w:cs="Tahoma"/>
                <w:sz w:val="20"/>
                <w:szCs w:val="20"/>
              </w:rPr>
            </w:pPr>
            <w:r w:rsidRPr="00225412">
              <w:rPr>
                <w:rFonts w:ascii="Tahoma" w:hAnsi="Tahoma" w:cs="Tahoma"/>
                <w:sz w:val="20"/>
                <w:szCs w:val="20"/>
              </w:rPr>
              <w:t>+++INS $item.name+++</w:t>
            </w:r>
          </w:p>
        </w:tc>
        <w:tc>
          <w:tcPr>
            <w:tcW w:w="720" w:type="dxa"/>
          </w:tcPr>
          <w:p w14:paraId="40DAE014" w14:textId="55BB629E" w:rsidR="004A0B46" w:rsidRPr="00225412" w:rsidRDefault="004A0B46">
            <w:pPr>
              <w:rPr>
                <w:rFonts w:ascii="Tahoma" w:hAnsi="Tahoma" w:cs="Tahoma"/>
                <w:sz w:val="20"/>
                <w:szCs w:val="20"/>
              </w:rPr>
            </w:pPr>
            <w:r w:rsidRPr="00225412">
              <w:rPr>
                <w:rFonts w:ascii="Tahoma" w:hAnsi="Tahoma" w:cs="Tahoma"/>
                <w:sz w:val="20"/>
                <w:szCs w:val="20"/>
              </w:rPr>
              <w:t>+++INS $</w:t>
            </w:r>
            <w:proofErr w:type="spellStart"/>
            <w:proofErr w:type="gramStart"/>
            <w:r w:rsidRPr="00225412">
              <w:rPr>
                <w:rFonts w:ascii="Tahoma" w:hAnsi="Tahoma" w:cs="Tahoma"/>
                <w:sz w:val="20"/>
                <w:szCs w:val="20"/>
              </w:rPr>
              <w:t>item.quantity</w:t>
            </w:r>
            <w:proofErr w:type="spellEnd"/>
            <w:proofErr w:type="gramEnd"/>
            <w:r w:rsidRPr="00225412">
              <w:rPr>
                <w:rFonts w:ascii="Tahoma" w:hAnsi="Tahoma" w:cs="Tahoma"/>
                <w:sz w:val="20"/>
                <w:szCs w:val="20"/>
              </w:rPr>
              <w:t>+++</w:t>
            </w:r>
          </w:p>
        </w:tc>
        <w:tc>
          <w:tcPr>
            <w:tcW w:w="5760" w:type="dxa"/>
          </w:tcPr>
          <w:p w14:paraId="53113D4A" w14:textId="2AA9F376" w:rsidR="004A0B46" w:rsidRPr="00225412" w:rsidRDefault="00F210F9">
            <w:pPr>
              <w:rPr>
                <w:rFonts w:ascii="Tahoma" w:hAnsi="Tahoma" w:cs="Tahoma"/>
                <w:sz w:val="20"/>
                <w:szCs w:val="20"/>
              </w:rPr>
            </w:pPr>
            <w:r w:rsidRPr="00225412">
              <w:rPr>
                <w:rFonts w:ascii="Tahoma" w:hAnsi="Tahoma" w:cs="Tahoma"/>
                <w:sz w:val="20"/>
                <w:szCs w:val="20"/>
              </w:rPr>
              <w:t>+++INS $</w:t>
            </w:r>
            <w:proofErr w:type="spellStart"/>
            <w:proofErr w:type="gramStart"/>
            <w:r w:rsidRPr="00225412">
              <w:rPr>
                <w:rFonts w:ascii="Tahoma" w:hAnsi="Tahoma" w:cs="Tahoma"/>
                <w:sz w:val="20"/>
                <w:szCs w:val="20"/>
              </w:rPr>
              <w:t>item.instructions</w:t>
            </w:r>
            <w:proofErr w:type="spellEnd"/>
            <w:proofErr w:type="gramEnd"/>
            <w:r w:rsidRPr="00225412">
              <w:rPr>
                <w:rFonts w:ascii="Tahoma" w:hAnsi="Tahoma" w:cs="Tahoma"/>
                <w:sz w:val="20"/>
                <w:szCs w:val="20"/>
              </w:rPr>
              <w:t>+++</w:t>
            </w:r>
          </w:p>
        </w:tc>
      </w:tr>
    </w:tbl>
    <w:p w14:paraId="3B9CFC00" w14:textId="32E8D5E2" w:rsidR="0067021D" w:rsidRPr="00812A42" w:rsidRDefault="00A46103">
      <w:pPr>
        <w:rPr>
          <w:rFonts w:ascii="Tahoma" w:hAnsi="Tahoma" w:cs="Tahoma"/>
          <w:color w:val="EE0000"/>
          <w:sz w:val="16"/>
          <w:szCs w:val="16"/>
        </w:rPr>
      </w:pPr>
      <w:r w:rsidRPr="00812A42">
        <w:rPr>
          <w:rFonts w:ascii="Tahoma" w:hAnsi="Tahoma" w:cs="Tahoma"/>
          <w:color w:val="EE0000"/>
          <w:sz w:val="16"/>
          <w:szCs w:val="16"/>
        </w:rPr>
        <w:t>+++END-FOR item+++</w:t>
      </w:r>
    </w:p>
    <w:p w14:paraId="02F2860C" w14:textId="7C31C62D" w:rsidR="00214F92" w:rsidRPr="00812A42" w:rsidRDefault="00214F92">
      <w:pPr>
        <w:rPr>
          <w:rFonts w:ascii="Tahoma" w:hAnsi="Tahoma" w:cs="Tahoma"/>
          <w:color w:val="EE0000"/>
          <w:sz w:val="16"/>
          <w:szCs w:val="16"/>
        </w:rPr>
      </w:pPr>
      <w:r w:rsidRPr="00812A42">
        <w:rPr>
          <w:rFonts w:ascii="Tahoma" w:hAnsi="Tahoma" w:cs="Tahoma"/>
          <w:color w:val="EE0000"/>
          <w:sz w:val="16"/>
          <w:szCs w:val="16"/>
        </w:rPr>
        <w:t xml:space="preserve">+++END-FOR </w:t>
      </w:r>
      <w:proofErr w:type="spellStart"/>
      <w:r w:rsidRPr="00812A42">
        <w:rPr>
          <w:rFonts w:ascii="Tahoma" w:hAnsi="Tahoma" w:cs="Tahoma"/>
          <w:color w:val="EE0000"/>
          <w:sz w:val="16"/>
          <w:szCs w:val="16"/>
        </w:rPr>
        <w:t>therapyType</w:t>
      </w:r>
      <w:proofErr w:type="spellEnd"/>
      <w:r w:rsidRPr="00812A42">
        <w:rPr>
          <w:rFonts w:ascii="Tahoma" w:hAnsi="Tahoma" w:cs="Tahoma"/>
          <w:color w:val="EE0000"/>
          <w:sz w:val="16"/>
          <w:szCs w:val="16"/>
        </w:rPr>
        <w:t>+++</w:t>
      </w:r>
    </w:p>
    <w:p w14:paraId="15369ECC" w14:textId="77777777" w:rsidR="00C71D54" w:rsidRDefault="00C71D54" w:rsidP="0067021D">
      <w:pPr>
        <w:rPr>
          <w:rFonts w:ascii="Tahoma" w:hAnsi="Tahoma" w:cs="Tahoma"/>
        </w:rPr>
      </w:pPr>
    </w:p>
    <w:p w14:paraId="107C72BB" w14:textId="11B62F05" w:rsidR="0067021D" w:rsidRPr="00812A42" w:rsidRDefault="00C71D54" w:rsidP="0067021D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Please visit YOY University for a full list of program resources </w:t>
      </w:r>
      <w:hyperlink r:id="rId10" w:history="1">
        <w:r w:rsidR="0067021D" w:rsidRPr="00812A42">
          <w:rPr>
            <w:rStyle w:val="Hyperlink"/>
            <w:rFonts w:ascii="Tahoma" w:hAnsi="Tahoma" w:cs="Tahoma"/>
          </w:rPr>
          <w:t>www.yoythrive.com</w:t>
        </w:r>
      </w:hyperlink>
    </w:p>
    <w:p w14:paraId="728B71DD" w14:textId="5440EA85" w:rsidR="00C71D54" w:rsidRPr="00C71D54" w:rsidRDefault="0067021D" w:rsidP="00C71D54">
      <w:pPr>
        <w:rPr>
          <w:rFonts w:ascii="Tahoma" w:hAnsi="Tahoma" w:cs="Tahoma"/>
        </w:rPr>
      </w:pPr>
      <w:r w:rsidRPr="00812A42">
        <w:rPr>
          <w:rFonts w:ascii="Tahoma" w:hAnsi="Tahoma" w:cs="Tahoma"/>
          <w:b/>
          <w:bCs/>
        </w:rPr>
        <w:br/>
      </w:r>
      <w:r w:rsidR="001D0D20">
        <w:rPr>
          <w:rFonts w:ascii="Tahoma" w:hAnsi="Tahoma" w:cs="Tahoma"/>
        </w:rPr>
        <w:t>Enjoy the climb</w:t>
      </w:r>
      <w:r w:rsidR="00C71D54" w:rsidRPr="00C71D54">
        <w:rPr>
          <w:rFonts w:ascii="Tahoma" w:hAnsi="Tahoma" w:cs="Tahoma"/>
        </w:rPr>
        <w:t>.</w:t>
      </w:r>
    </w:p>
    <w:p w14:paraId="6547CC69" w14:textId="4C40F1DC" w:rsidR="0067021D" w:rsidRPr="001D0D20" w:rsidRDefault="00C71D54" w:rsidP="00C71D54">
      <w:pPr>
        <w:rPr>
          <w:rFonts w:ascii="Tahoma" w:hAnsi="Tahoma" w:cs="Tahoma"/>
          <w:b/>
          <w:bCs/>
        </w:rPr>
      </w:pPr>
      <w:r w:rsidRPr="00C71D54">
        <w:rPr>
          <w:rFonts w:ascii="Tahoma" w:hAnsi="Tahoma" w:cs="Tahoma"/>
        </w:rPr>
        <w:t>Your YOY Team</w:t>
      </w:r>
    </w:p>
    <w:sectPr w:rsidR="0067021D" w:rsidRPr="001D0D20" w:rsidSect="00B40DF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1728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2CA36" w14:textId="77777777" w:rsidR="00A20E10" w:rsidRDefault="00A20E10" w:rsidP="00965B36">
      <w:pPr>
        <w:spacing w:after="0" w:line="240" w:lineRule="auto"/>
      </w:pPr>
      <w:r>
        <w:separator/>
      </w:r>
    </w:p>
  </w:endnote>
  <w:endnote w:type="continuationSeparator" w:id="0">
    <w:p w14:paraId="6AE002BA" w14:textId="77777777" w:rsidR="00A20E10" w:rsidRDefault="00A20E10" w:rsidP="00965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5DEFF" w14:textId="77777777" w:rsidR="00E02663" w:rsidRDefault="00E026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7C4DF" w14:textId="77777777" w:rsidR="00E02663" w:rsidRDefault="00E026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0AB5C" w14:textId="77777777" w:rsidR="00E02663" w:rsidRDefault="00E026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AB602" w14:textId="77777777" w:rsidR="00A20E10" w:rsidRDefault="00A20E10" w:rsidP="00965B36">
      <w:pPr>
        <w:spacing w:after="0" w:line="240" w:lineRule="auto"/>
      </w:pPr>
      <w:r>
        <w:separator/>
      </w:r>
    </w:p>
  </w:footnote>
  <w:footnote w:type="continuationSeparator" w:id="0">
    <w:p w14:paraId="33EE4AB2" w14:textId="77777777" w:rsidR="00A20E10" w:rsidRDefault="00A20E10" w:rsidP="00965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52E5B" w14:textId="77777777" w:rsidR="00E02663" w:rsidRDefault="00E026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45D62" w14:textId="77777777" w:rsidR="00965B36" w:rsidRDefault="00E02663">
    <w:pPr>
      <w:pStyle w:val="Header"/>
    </w:pPr>
    <w:bookmarkStart w:id="3" w:name="_Hlk174629724"/>
    <w:bookmarkStart w:id="4" w:name="_Hlk174629725"/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F7822E0" wp14:editId="7EDECF8E">
              <wp:simplePos x="0" y="0"/>
              <wp:positionH relativeFrom="column">
                <wp:posOffset>-447675</wp:posOffset>
              </wp:positionH>
              <wp:positionV relativeFrom="paragraph">
                <wp:posOffset>-1078230</wp:posOffset>
              </wp:positionV>
              <wp:extent cx="7548880" cy="1192530"/>
              <wp:effectExtent l="0" t="0" r="0" b="7620"/>
              <wp:wrapNone/>
              <wp:docPr id="56190879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8880" cy="1192530"/>
                        <a:chOff x="0" y="0"/>
                        <a:chExt cx="7548880" cy="1192530"/>
                      </a:xfrm>
                    </wpg:grpSpPr>
                    <pic:pic xmlns:pic="http://schemas.openxmlformats.org/drawingml/2006/picture">
                      <pic:nvPicPr>
                        <pic:cNvPr id="1309366204" name="Picture 60" descr="A close up of a logo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8880" cy="11925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62022877" name="Text Box 26"/>
                      <wps:cNvSpPr txBox="1">
                        <a:spLocks/>
                      </wps:cNvSpPr>
                      <wps:spPr>
                        <a:xfrm>
                          <a:off x="4572000" y="600075"/>
                          <a:ext cx="2962275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D65CF" w14:textId="77777777" w:rsidR="00E02663" w:rsidRPr="0024755B" w:rsidRDefault="00E02663" w:rsidP="00E02663">
                            <w:pPr>
                              <w:rPr>
                                <w:rFonts w:ascii="Work Sans" w:hAnsi="Work Sans"/>
                              </w:rPr>
                            </w:pPr>
                            <w:r>
                              <w:rPr>
                                <w:rFonts w:ascii="Work Sans" w:hAnsi="Work Sans"/>
                              </w:rPr>
                              <w:t>(281) 937-7537</w:t>
                            </w:r>
                            <w:r w:rsidRPr="0024755B">
                              <w:rPr>
                                <w:rFonts w:ascii="Work Sans" w:hAnsi="Work Sans"/>
                                <w:color w:val="040A2E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5378B">
                              <w:rPr>
                                <w:rFonts w:ascii="Work Sans" w:hAnsi="Work Sans"/>
                              </w:rPr>
                              <w:t>www.youonlyyounger.com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41973862" name="Graphic 1" descr="Earth globe: Americas with solid fill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448175" y="847725"/>
                          <a:ext cx="182880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41863067" name="Graphic 2" descr="Telephone with solid fill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429125" y="638175"/>
                          <a:ext cx="228600" cy="228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F7822E0" id="Group 3" o:spid="_x0000_s1026" style="position:absolute;margin-left:-35.25pt;margin-top:-84.9pt;width:594.4pt;height:93.9pt;z-index:251663360" coordsize="75488,119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" o:spid="_x0000_s1027" type="#_x0000_t75" alt="A close up of a logo" style="position:absolute;width:75488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">
                <v:imagedata r:id="rId6" o:title="A close up of a logo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8" type="#_x0000_t202" style="position:absolute;left:45720;top:6000;width:29622;height: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" filled="f" stroked="f" strokeweight=".5pt">
                <v:textbox>
                  <w:txbxContent>
                    <w:p w14:paraId="44CD65CF" w14:textId="77777777" w:rsidR="00E02663" w:rsidRPr="0024755B" w:rsidRDefault="00E02663" w:rsidP="00E02663">
                      <w:pPr>
                        <w:rPr>
                          <w:rFonts w:ascii="Work Sans" w:hAnsi="Work Sans"/>
                        </w:rPr>
                      </w:pPr>
                      <w:r>
                        <w:rPr>
                          <w:rFonts w:ascii="Work Sans" w:hAnsi="Work Sans"/>
                        </w:rPr>
                        <w:t>(281) 937-7537</w:t>
                      </w:r>
                      <w:r w:rsidRPr="0024755B">
                        <w:rPr>
                          <w:rFonts w:ascii="Work Sans" w:hAnsi="Work Sans"/>
                          <w:color w:val="040A2E"/>
                          <w:sz w:val="24"/>
                          <w:szCs w:val="24"/>
                        </w:rPr>
                        <w:t xml:space="preserve"> </w:t>
                      </w:r>
                      <w:r w:rsidRPr="0075378B">
                        <w:rPr>
                          <w:rFonts w:ascii="Work Sans" w:hAnsi="Work Sans"/>
                        </w:rPr>
                        <w:t>www.youonlyyounger.com</w:t>
                      </w:r>
                    </w:p>
                  </w:txbxContent>
                </v:textbox>
              </v:shape>
              <v:shape id="Graphic 1" o:spid="_x0000_s1029" type="#_x0000_t75" alt="Earth globe: Americas with solid fill" style="position:absolute;left:44481;top:8477;width:182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">
                <v:imagedata r:id="rId7" o:title=" Americas with solid fill"/>
              </v:shape>
              <v:shape id="Graphic 2" o:spid="_x0000_s1030" type="#_x0000_t75" alt="Telephone with solid fill" style="position:absolute;left:44291;top:6381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">
                <v:imagedata r:id="rId8" o:title="Telephone with solid fill"/>
              </v:shape>
            </v:group>
          </w:pict>
        </mc:Fallback>
      </mc:AlternateContent>
    </w:r>
    <w:bookmarkEnd w:id="3"/>
    <w:bookmarkEnd w:id="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5659F" w14:textId="77777777" w:rsidR="00E02663" w:rsidRDefault="00E026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47E0B"/>
    <w:multiLevelType w:val="hybridMultilevel"/>
    <w:tmpl w:val="6AFCC2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75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03"/>
    <w:rsid w:val="00000D12"/>
    <w:rsid w:val="00005485"/>
    <w:rsid w:val="000208EE"/>
    <w:rsid w:val="00072653"/>
    <w:rsid w:val="00082C9C"/>
    <w:rsid w:val="000837A1"/>
    <w:rsid w:val="0008591C"/>
    <w:rsid w:val="00087AEF"/>
    <w:rsid w:val="000A2D3F"/>
    <w:rsid w:val="000B60E1"/>
    <w:rsid w:val="000F37D0"/>
    <w:rsid w:val="00153368"/>
    <w:rsid w:val="00162F7B"/>
    <w:rsid w:val="0018289F"/>
    <w:rsid w:val="00184EC7"/>
    <w:rsid w:val="00186DEF"/>
    <w:rsid w:val="00192A31"/>
    <w:rsid w:val="00197554"/>
    <w:rsid w:val="001D0D20"/>
    <w:rsid w:val="001D6D09"/>
    <w:rsid w:val="001E078C"/>
    <w:rsid w:val="001F0EE7"/>
    <w:rsid w:val="001F3A16"/>
    <w:rsid w:val="001F49E7"/>
    <w:rsid w:val="0020790C"/>
    <w:rsid w:val="00214F92"/>
    <w:rsid w:val="00225412"/>
    <w:rsid w:val="0023762C"/>
    <w:rsid w:val="00240D29"/>
    <w:rsid w:val="002439F9"/>
    <w:rsid w:val="0024755B"/>
    <w:rsid w:val="00257F85"/>
    <w:rsid w:val="0026526C"/>
    <w:rsid w:val="0027101F"/>
    <w:rsid w:val="00272887"/>
    <w:rsid w:val="00274EBA"/>
    <w:rsid w:val="002833AF"/>
    <w:rsid w:val="002939F2"/>
    <w:rsid w:val="00293D6A"/>
    <w:rsid w:val="002A2917"/>
    <w:rsid w:val="002C4286"/>
    <w:rsid w:val="00306B5E"/>
    <w:rsid w:val="00321C58"/>
    <w:rsid w:val="00322667"/>
    <w:rsid w:val="00333C56"/>
    <w:rsid w:val="003559A1"/>
    <w:rsid w:val="0036514A"/>
    <w:rsid w:val="00382453"/>
    <w:rsid w:val="00383917"/>
    <w:rsid w:val="00393F10"/>
    <w:rsid w:val="00394233"/>
    <w:rsid w:val="003A6303"/>
    <w:rsid w:val="003F6649"/>
    <w:rsid w:val="00410A05"/>
    <w:rsid w:val="00430E9B"/>
    <w:rsid w:val="00442C24"/>
    <w:rsid w:val="00481147"/>
    <w:rsid w:val="00482872"/>
    <w:rsid w:val="00492405"/>
    <w:rsid w:val="00494D49"/>
    <w:rsid w:val="004A0B46"/>
    <w:rsid w:val="004A5A2A"/>
    <w:rsid w:val="004A7DC8"/>
    <w:rsid w:val="004C1643"/>
    <w:rsid w:val="004C5CE1"/>
    <w:rsid w:val="004D281A"/>
    <w:rsid w:val="004E5DCC"/>
    <w:rsid w:val="005057F0"/>
    <w:rsid w:val="0051473D"/>
    <w:rsid w:val="00525841"/>
    <w:rsid w:val="00562A55"/>
    <w:rsid w:val="005665F6"/>
    <w:rsid w:val="00572235"/>
    <w:rsid w:val="005722AA"/>
    <w:rsid w:val="00582637"/>
    <w:rsid w:val="005B2340"/>
    <w:rsid w:val="005C2119"/>
    <w:rsid w:val="005C491A"/>
    <w:rsid w:val="005E18E0"/>
    <w:rsid w:val="005E66D6"/>
    <w:rsid w:val="005F2AB6"/>
    <w:rsid w:val="00641A65"/>
    <w:rsid w:val="0067021D"/>
    <w:rsid w:val="00684572"/>
    <w:rsid w:val="00692639"/>
    <w:rsid w:val="00694CE1"/>
    <w:rsid w:val="006A4765"/>
    <w:rsid w:val="006B4834"/>
    <w:rsid w:val="006C15F1"/>
    <w:rsid w:val="006C18DF"/>
    <w:rsid w:val="00700278"/>
    <w:rsid w:val="0070104B"/>
    <w:rsid w:val="0071120F"/>
    <w:rsid w:val="00744BF2"/>
    <w:rsid w:val="0075378B"/>
    <w:rsid w:val="007656AD"/>
    <w:rsid w:val="00777F81"/>
    <w:rsid w:val="0079104E"/>
    <w:rsid w:val="007A4F56"/>
    <w:rsid w:val="007B7D02"/>
    <w:rsid w:val="007C233C"/>
    <w:rsid w:val="007C7860"/>
    <w:rsid w:val="007E385E"/>
    <w:rsid w:val="00812A42"/>
    <w:rsid w:val="00816DC6"/>
    <w:rsid w:val="00824FEA"/>
    <w:rsid w:val="00844133"/>
    <w:rsid w:val="00852AE5"/>
    <w:rsid w:val="00857C83"/>
    <w:rsid w:val="008642B4"/>
    <w:rsid w:val="008650AF"/>
    <w:rsid w:val="00873344"/>
    <w:rsid w:val="0087485C"/>
    <w:rsid w:val="00877D38"/>
    <w:rsid w:val="008852E0"/>
    <w:rsid w:val="008870AB"/>
    <w:rsid w:val="00893D7D"/>
    <w:rsid w:val="008C0263"/>
    <w:rsid w:val="008C3179"/>
    <w:rsid w:val="008C4C15"/>
    <w:rsid w:val="008C7FDF"/>
    <w:rsid w:val="00910555"/>
    <w:rsid w:val="00944EF0"/>
    <w:rsid w:val="0094656C"/>
    <w:rsid w:val="00965B36"/>
    <w:rsid w:val="00976ADD"/>
    <w:rsid w:val="009A0652"/>
    <w:rsid w:val="009A41EF"/>
    <w:rsid w:val="009B596F"/>
    <w:rsid w:val="009C3AF0"/>
    <w:rsid w:val="009D469C"/>
    <w:rsid w:val="009D68B1"/>
    <w:rsid w:val="009D7134"/>
    <w:rsid w:val="009E32F0"/>
    <w:rsid w:val="00A20E10"/>
    <w:rsid w:val="00A35B51"/>
    <w:rsid w:val="00A46103"/>
    <w:rsid w:val="00A60B31"/>
    <w:rsid w:val="00A7380E"/>
    <w:rsid w:val="00A76B60"/>
    <w:rsid w:val="00A839D5"/>
    <w:rsid w:val="00A87B1A"/>
    <w:rsid w:val="00AB49FA"/>
    <w:rsid w:val="00AB5E7D"/>
    <w:rsid w:val="00AC670F"/>
    <w:rsid w:val="00AD3801"/>
    <w:rsid w:val="00AF2D9E"/>
    <w:rsid w:val="00B00097"/>
    <w:rsid w:val="00B31556"/>
    <w:rsid w:val="00B31F84"/>
    <w:rsid w:val="00B40DFA"/>
    <w:rsid w:val="00B43D9D"/>
    <w:rsid w:val="00B443F6"/>
    <w:rsid w:val="00B56B82"/>
    <w:rsid w:val="00B62207"/>
    <w:rsid w:val="00B90AFB"/>
    <w:rsid w:val="00B931AC"/>
    <w:rsid w:val="00B95584"/>
    <w:rsid w:val="00B9688F"/>
    <w:rsid w:val="00BA6A4F"/>
    <w:rsid w:val="00BB5AB9"/>
    <w:rsid w:val="00BC47E7"/>
    <w:rsid w:val="00BD0528"/>
    <w:rsid w:val="00C05261"/>
    <w:rsid w:val="00C11915"/>
    <w:rsid w:val="00C301CB"/>
    <w:rsid w:val="00C4618B"/>
    <w:rsid w:val="00C47469"/>
    <w:rsid w:val="00C50B38"/>
    <w:rsid w:val="00C5196A"/>
    <w:rsid w:val="00C52B45"/>
    <w:rsid w:val="00C71D54"/>
    <w:rsid w:val="00C71D78"/>
    <w:rsid w:val="00C8404B"/>
    <w:rsid w:val="00CA6899"/>
    <w:rsid w:val="00CD06AE"/>
    <w:rsid w:val="00D04766"/>
    <w:rsid w:val="00D05270"/>
    <w:rsid w:val="00DD5BE1"/>
    <w:rsid w:val="00DE4FE2"/>
    <w:rsid w:val="00DF07F0"/>
    <w:rsid w:val="00E02663"/>
    <w:rsid w:val="00E21205"/>
    <w:rsid w:val="00E368F2"/>
    <w:rsid w:val="00E519A6"/>
    <w:rsid w:val="00E72AC3"/>
    <w:rsid w:val="00E849AD"/>
    <w:rsid w:val="00E85A7C"/>
    <w:rsid w:val="00EA3518"/>
    <w:rsid w:val="00EA638A"/>
    <w:rsid w:val="00EE3D14"/>
    <w:rsid w:val="00EE60AB"/>
    <w:rsid w:val="00F13A03"/>
    <w:rsid w:val="00F201FA"/>
    <w:rsid w:val="00F210F9"/>
    <w:rsid w:val="00F244D8"/>
    <w:rsid w:val="00F626AC"/>
    <w:rsid w:val="00F922BF"/>
    <w:rsid w:val="00FA1C46"/>
    <w:rsid w:val="00FD61D4"/>
    <w:rsid w:val="00FF2AC8"/>
    <w:rsid w:val="00FF4037"/>
    <w:rsid w:val="00FF4294"/>
    <w:rsid w:val="00FF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D947F"/>
  <w15:chartTrackingRefBased/>
  <w15:docId w15:val="{743EF2D3-42FD-463A-BACE-8E7C80AA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B36"/>
  </w:style>
  <w:style w:type="paragraph" w:styleId="Footer">
    <w:name w:val="footer"/>
    <w:basedOn w:val="Normal"/>
    <w:link w:val="FooterChar"/>
    <w:uiPriority w:val="99"/>
    <w:unhideWhenUsed/>
    <w:rsid w:val="00965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B36"/>
  </w:style>
  <w:style w:type="character" w:styleId="Hyperlink">
    <w:name w:val="Hyperlink"/>
    <w:basedOn w:val="DefaultParagraphFont"/>
    <w:uiPriority w:val="99"/>
    <w:unhideWhenUsed/>
    <w:rsid w:val="00753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7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762C"/>
    <w:pPr>
      <w:ind w:left="720"/>
      <w:contextualSpacing/>
    </w:pPr>
  </w:style>
  <w:style w:type="table" w:styleId="TableGrid">
    <w:name w:val="Table Grid"/>
    <w:basedOn w:val="TableNormal"/>
    <w:uiPriority w:val="39"/>
    <w:rsid w:val="00694CE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92639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A461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2-Accent1">
    <w:name w:val="List Table 2 Accent 1"/>
    <w:basedOn w:val="TableNormal"/>
    <w:uiPriority w:val="47"/>
    <w:rsid w:val="00B56B8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393F10"/>
    <w:pPr>
      <w:spacing w:after="0" w:line="240" w:lineRule="auto"/>
    </w:pPr>
    <w:rPr>
      <w:rFonts w:ascii="Tahoma" w:hAnsi="Tahoma"/>
      <w:color w:val="7030A0"/>
      <w:sz w:val="20"/>
    </w:rPr>
    <w:tblPr>
      <w:tblStyleRowBandSize w:val="1"/>
      <w:tblStyleColBandSize w:val="1"/>
    </w:tblPr>
    <w:tcPr>
      <w:shd w:val="clear" w:color="auto" w:fill="F8F3FB"/>
    </w:tc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rFonts w:ascii="Tahoma" w:hAnsi="Tahoma"/>
        <w:sz w:val="20"/>
      </w:rPr>
      <w:tblPr/>
      <w:tcPr>
        <w:shd w:val="clear" w:color="auto" w:fill="F8F3F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519A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8F3FB"/>
    </w:tc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F8F3F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C670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AC670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">
    <w:name w:val="List Table 1 Light"/>
    <w:basedOn w:val="TableNormal"/>
    <w:uiPriority w:val="46"/>
    <w:rsid w:val="00CD06AE"/>
    <w:pPr>
      <w:spacing w:after="0" w:line="240" w:lineRule="auto"/>
    </w:pPr>
    <w:rPr>
      <w:rFonts w:ascii="Tahoma" w:hAnsi="Tahoma"/>
      <w:color w:val="7030A0"/>
      <w:sz w:val="20"/>
    </w:rPr>
    <w:tblPr>
      <w:tblStyleRowBandSize w:val="1"/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E4D2F2"/>
      </w:tcPr>
    </w:tblStylePr>
  </w:style>
  <w:style w:type="table" w:styleId="ListTable1Light-Accent1">
    <w:name w:val="List Table 1 Light Accent 1"/>
    <w:basedOn w:val="TableNormal"/>
    <w:uiPriority w:val="46"/>
    <w:rsid w:val="00FD61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F8F3F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www.yoythriv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Hub\program-tracker\public\templates\Plan-Summary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BB54708B97C4191BFF3E5E707434B" ma:contentTypeVersion="13" ma:contentTypeDescription="Create a new document." ma:contentTypeScope="" ma:versionID="d561620269339a5e3ffeb55ba0e7578a">
  <xsd:schema xmlns:xsd="http://www.w3.org/2001/XMLSchema" xmlns:xs="http://www.w3.org/2001/XMLSchema" xmlns:p="http://schemas.microsoft.com/office/2006/metadata/properties" xmlns:ns2="122cd03f-44f9-43b6-a063-008b4c88c99b" xmlns:ns3="509f5907-11a2-442c-8eba-0c5fd8c5a09a" targetNamespace="http://schemas.microsoft.com/office/2006/metadata/properties" ma:root="true" ma:fieldsID="50e657e5738f13cc95f2e31f589277d5" ns2:_="" ns3:_="">
    <xsd:import namespace="122cd03f-44f9-43b6-a063-008b4c88c99b"/>
    <xsd:import namespace="509f5907-11a2-442c-8eba-0c5fd8c5a0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cd03f-44f9-43b6-a063-008b4c88c9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62d3c90-a267-4ade-baa3-69944df14b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f5907-11a2-442c-8eba-0c5fd8c5a09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fd91bd4-557f-49e9-bb8f-4dd2a7fe6400}" ma:internalName="TaxCatchAll" ma:showField="CatchAllData" ma:web="509f5907-11a2-442c-8eba-0c5fd8c5a0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9f5907-11a2-442c-8eba-0c5fd8c5a09a" xsi:nil="true"/>
    <lcf76f155ced4ddcb4097134ff3c332f xmlns="122cd03f-44f9-43b6-a063-008b4c88c9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47DD550-5181-4FC4-9D9A-C60CBA8F1F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2cd03f-44f9-43b6-a063-008b4c88c99b"/>
    <ds:schemaRef ds:uri="509f5907-11a2-442c-8eba-0c5fd8c5a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6FC7B5-D7B7-4196-8C2F-41373DD2BA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958B65-9B10-4736-863F-58C8E1C5F43B}">
  <ds:schemaRefs>
    <ds:schemaRef ds:uri="http://schemas.microsoft.com/office/2006/metadata/properties"/>
    <ds:schemaRef ds:uri="http://schemas.microsoft.com/office/infopath/2007/PartnerControls"/>
    <ds:schemaRef ds:uri="509f5907-11a2-442c-8eba-0c5fd8c5a09a"/>
    <ds:schemaRef ds:uri="122cd03f-44f9-43b6-a063-008b4c88c9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Plan-Summary-Template</Template>
  <TotalTime>59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ONLY YOUNGER</dc:creator>
  <cp:keywords/>
  <dc:description/>
  <cp:lastModifiedBy>James Owen</cp:lastModifiedBy>
  <cp:revision>37</cp:revision>
  <cp:lastPrinted>2024-06-26T15:54:00Z</cp:lastPrinted>
  <dcterms:created xsi:type="dcterms:W3CDTF">2025-10-15T18:31:00Z</dcterms:created>
  <dcterms:modified xsi:type="dcterms:W3CDTF">2025-10-15T22:54:00Z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0x010100E25BB54708B97C4191BFF3E5E707434B</vt:lpwstr>
  </property>
  <property fmtid="{D5CDD505-2E9C-101B-9397-08002B2CF9AE}" pid="3" name="MediaServiceImageTags">
    <vt:lpwstr/>
  </property>
</Properties>
</file>