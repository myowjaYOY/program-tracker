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C4286" w:rsidRPr="002C4286" w14:paraId="6E8C72C8" w14:textId="77777777" w:rsidTr="002C4286">
        <w:tc>
          <w:tcPr>
            <w:tcW w:w="10456" w:type="dxa"/>
          </w:tcPr>
          <w:p w14:paraId="1A41EF77" w14:textId="46A59C5D" w:rsidR="002C4286" w:rsidRPr="002C4286" w:rsidRDefault="00D35219" w:rsidP="002C4286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Plan - Foundation for Eden Gopal</w:t>
            </w:r>
          </w:p>
        </w:tc>
      </w:tr>
      <w:tr w:rsidR="002C4286" w:rsidRPr="002C4286" w14:paraId="637F9576" w14:textId="77777777" w:rsidTr="002C4286">
        <w:tc>
          <w:tcPr>
            <w:tcW w:w="10456" w:type="dxa"/>
          </w:tcPr>
          <w:p w14:paraId="1D1C5899" w14:textId="0C5C9EA6" w:rsidR="002C4286" w:rsidRPr="002C4286" w:rsidRDefault="002C4286" w:rsidP="00B90AFB">
            <w:pPr>
              <w:rPr>
                <w:rFonts w:ascii="Tahoma" w:hAnsi="Tahoma" w:cs="Tahoma"/>
              </w:rPr>
            </w:pPr>
            <w:r w:rsidRPr="002C4286">
              <w:rPr>
                <w:rFonts w:ascii="Tahoma" w:hAnsi="Tahoma" w:cs="Tahoma"/>
              </w:rPr>
              <w:t xml:space="preserve">Plan Summary: Page 1 is an overview of all components. Page 2 is a guide </w:t>
            </w:r>
            <w:r w:rsidR="005057F0">
              <w:rPr>
                <w:rFonts w:ascii="Tahoma" w:hAnsi="Tahoma" w:cs="Tahoma"/>
              </w:rPr>
              <w:t>to your</w:t>
            </w:r>
            <w:r w:rsidRPr="002C4286">
              <w:rPr>
                <w:rFonts w:ascii="Tahoma" w:hAnsi="Tahoma" w:cs="Tahoma"/>
              </w:rPr>
              <w:t xml:space="preserve"> self-administered therapies. Page 3 details </w:t>
            </w:r>
            <w:r>
              <w:rPr>
                <w:rFonts w:ascii="Tahoma" w:hAnsi="Tahoma" w:cs="Tahoma"/>
              </w:rPr>
              <w:t>your</w:t>
            </w:r>
            <w:r w:rsidRPr="002C4286">
              <w:rPr>
                <w:rFonts w:ascii="Tahoma" w:hAnsi="Tahoma" w:cs="Tahoma"/>
              </w:rPr>
              <w:t xml:space="preserve"> RASHA prescription. Contact us with </w:t>
            </w:r>
            <w:r>
              <w:rPr>
                <w:rFonts w:ascii="Tahoma" w:hAnsi="Tahoma" w:cs="Tahoma"/>
              </w:rPr>
              <w:t xml:space="preserve">any </w:t>
            </w:r>
            <w:r w:rsidRPr="002C4286">
              <w:rPr>
                <w:rFonts w:ascii="Tahoma" w:hAnsi="Tahoma" w:cs="Tahoma"/>
              </w:rPr>
              <w:t xml:space="preserve">questions. Your plan starts </w:t>
            </w:r>
            <w:r w:rsidR="00184EC7">
              <w:rPr>
                <w:rFonts w:ascii="Tahoma" w:hAnsi="Tahoma" w:cs="Tahoma"/>
              </w:rPr>
              <w:t>date is</w:t>
            </w:r>
            <w:r w:rsidRPr="002C4286">
              <w:rPr>
                <w:rFonts w:ascii="Tahoma" w:hAnsi="Tahoma" w:cs="Tahoma"/>
              </w:rPr>
              <w:t xml:space="preserve"> </w:t>
            </w:r>
            <w:r w:rsidR="00D35219">
              <w:rPr>
                <w:rFonts w:ascii="Tahoma" w:hAnsi="Tahoma" w:cs="Tahoma"/>
              </w:rPr>
              <w:t>8/21/2025</w:t>
            </w:r>
            <w:r w:rsidRPr="002C4286">
              <w:rPr>
                <w:rFonts w:ascii="Tahoma" w:hAnsi="Tahoma" w:cs="Tahoma"/>
              </w:rPr>
              <w:t>.</w:t>
            </w:r>
            <w:r w:rsidRPr="002C4286">
              <w:rPr>
                <w:rFonts w:ascii="Tahoma" w:hAnsi="Tahoma" w:cs="Tahoma"/>
              </w:rPr>
              <w:tab/>
            </w:r>
            <w:r w:rsidRPr="002C4286">
              <w:rPr>
                <w:rFonts w:ascii="Tahoma" w:hAnsi="Tahoma" w:cs="Tahoma"/>
              </w:rPr>
              <w:tab/>
            </w:r>
            <w:r w:rsidRPr="002C4286">
              <w:rPr>
                <w:rFonts w:ascii="Tahoma" w:hAnsi="Tahoma" w:cs="Tahoma"/>
              </w:rPr>
              <w:tab/>
            </w:r>
            <w:r w:rsidRPr="002C4286">
              <w:rPr>
                <w:rFonts w:ascii="Tahoma" w:hAnsi="Tahoma" w:cs="Tahoma"/>
              </w:rPr>
              <w:tab/>
            </w:r>
          </w:p>
        </w:tc>
      </w:tr>
      <w:tr w:rsidR="002C4286" w:rsidRPr="002C4286" w14:paraId="7900F1E5" w14:textId="77777777" w:rsidTr="002C4286">
        <w:tc>
          <w:tcPr>
            <w:tcW w:w="10456" w:type="dxa"/>
          </w:tcPr>
          <w:p w14:paraId="3095AC54" w14:textId="77777777" w:rsidR="002C4286" w:rsidRPr="002C4286" w:rsidRDefault="002C4286" w:rsidP="00B90AFB">
            <w:pPr>
              <w:rPr>
                <w:rFonts w:ascii="Tahoma" w:hAnsi="Tahoma" w:cs="Tahoma"/>
              </w:rPr>
            </w:pPr>
          </w:p>
        </w:tc>
      </w:tr>
      <w:tr w:rsidR="002C4286" w:rsidRPr="002C4286" w14:paraId="1578EC30" w14:textId="77777777" w:rsidTr="002C4286">
        <w:tc>
          <w:tcPr>
            <w:tcW w:w="1045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215"/>
              <w:gridCol w:w="5035"/>
            </w:tblGrid>
            <w:tr w:rsidR="002C4286" w14:paraId="0CD982E3" w14:textId="77777777" w:rsidTr="002C4286">
              <w:tc>
                <w:tcPr>
                  <w:tcW w:w="5115" w:type="dxa"/>
                </w:tcPr>
                <w:tbl>
                  <w:tblPr>
                    <w:tblW w:w="5380" w:type="dxa"/>
                    <w:tblLook w:val="04A0" w:firstRow="1" w:lastRow="0" w:firstColumn="1" w:lastColumn="0" w:noHBand="0" w:noVBand="1"/>
                  </w:tblPr>
                  <w:tblGrid>
                    <w:gridCol w:w="4588"/>
                    <w:gridCol w:w="411"/>
                  </w:tblGrid>
                  <w:tr w:rsidR="00D35219" w14:paraId="72E92061" w14:textId="77777777" w:rsidTr="00D35219">
                    <w:trPr>
                      <w:trHeight w:val="300"/>
                    </w:trPr>
                    <w:tc>
                      <w:tcPr>
                        <w:tcW w:w="5128" w:type="dxa"/>
                        <w:tcBorders>
                          <w:top w:val="nil"/>
                          <w:left w:val="nil"/>
                          <w:bottom w:val="single" w:sz="4" w:space="0" w:color="F2CEEF"/>
                          <w:right w:val="nil"/>
                        </w:tcBorders>
                        <w:shd w:val="clear" w:color="000000" w:fill="582CA6"/>
                        <w:noWrap/>
                        <w:vAlign w:val="bottom"/>
                        <w:hideMark/>
                      </w:tcPr>
                      <w:p w14:paraId="344CE729" w14:textId="77777777" w:rsidR="00D35219" w:rsidRDefault="00D35219" w:rsidP="00D35219">
                        <w:pPr>
                          <w:rPr>
                            <w:rFonts w:ascii="Tahoma" w:hAnsi="Tahoma" w:cs="Tahoma"/>
                            <w:color w:val="FFFFF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FFFFFF"/>
                            <w:sz w:val="20"/>
                            <w:szCs w:val="20"/>
                          </w:rPr>
                          <w:t>Diagnostics</w:t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nil"/>
                          <w:left w:val="nil"/>
                          <w:bottom w:val="single" w:sz="4" w:space="0" w:color="F2CEEF"/>
                          <w:right w:val="nil"/>
                        </w:tcBorders>
                        <w:shd w:val="clear" w:color="000000" w:fill="582CA6"/>
                        <w:noWrap/>
                        <w:vAlign w:val="bottom"/>
                        <w:hideMark/>
                      </w:tcPr>
                      <w:p w14:paraId="054CEB3C" w14:textId="77777777" w:rsidR="00D35219" w:rsidRDefault="00D35219" w:rsidP="00D35219">
                        <w:pPr>
                          <w:rPr>
                            <w:rFonts w:ascii="Tahoma" w:hAnsi="Tahoma" w:cs="Tahoma"/>
                            <w:color w:val="FFFFF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FFFFFF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D35219" w14:paraId="203D7883" w14:textId="77777777" w:rsidTr="00D35219">
                    <w:trPr>
                      <w:trHeight w:val="300"/>
                    </w:trPr>
                    <w:tc>
                      <w:tcPr>
                        <w:tcW w:w="5128" w:type="dxa"/>
                        <w:tcBorders>
                          <w:top w:val="single" w:sz="4" w:space="0" w:color="F2CEEF"/>
                          <w:left w:val="nil"/>
                          <w:bottom w:val="single" w:sz="4" w:space="0" w:color="F2CEEF"/>
                          <w:right w:val="nil"/>
                        </w:tcBorders>
                        <w:noWrap/>
                        <w:vAlign w:val="bottom"/>
                        <w:hideMark/>
                      </w:tcPr>
                      <w:p w14:paraId="748C234B" w14:textId="77777777" w:rsidR="00D35219" w:rsidRDefault="00D35219" w:rsidP="00D35219">
                        <w:pPr>
                          <w:ind w:firstLineChars="100" w:firstLine="200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  <w:t>THRIVE Program Labs</w:t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single" w:sz="4" w:space="0" w:color="F2CEEF"/>
                          <w:left w:val="nil"/>
                          <w:bottom w:val="single" w:sz="4" w:space="0" w:color="F2CEEF"/>
                          <w:right w:val="nil"/>
                        </w:tcBorders>
                        <w:noWrap/>
                        <w:vAlign w:val="bottom"/>
                        <w:hideMark/>
                      </w:tcPr>
                      <w:p w14:paraId="3F32F067" w14:textId="77777777" w:rsidR="00D35219" w:rsidRDefault="00D35219" w:rsidP="00D35219">
                        <w:pPr>
                          <w:jc w:val="right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</w:tr>
                  <w:tr w:rsidR="00D35219" w14:paraId="668707EF" w14:textId="77777777" w:rsidTr="00D35219">
                    <w:trPr>
                      <w:trHeight w:val="300"/>
                    </w:trPr>
                    <w:tc>
                      <w:tcPr>
                        <w:tcW w:w="5128" w:type="dxa"/>
                        <w:tcBorders>
                          <w:top w:val="single" w:sz="4" w:space="0" w:color="F2CEEF"/>
                          <w:left w:val="nil"/>
                          <w:bottom w:val="single" w:sz="4" w:space="0" w:color="F2CEEF"/>
                          <w:right w:val="nil"/>
                        </w:tcBorders>
                        <w:noWrap/>
                        <w:vAlign w:val="bottom"/>
                        <w:hideMark/>
                      </w:tcPr>
                      <w:p w14:paraId="7144EBF0" w14:textId="77777777" w:rsidR="00D35219" w:rsidRDefault="00D35219" w:rsidP="00D35219">
                        <w:pPr>
                          <w:ind w:firstLineChars="100" w:firstLine="200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  <w:t>THRIVE Wellness Labs</w:t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single" w:sz="4" w:space="0" w:color="F2CEEF"/>
                          <w:left w:val="nil"/>
                          <w:bottom w:val="single" w:sz="4" w:space="0" w:color="F2CEEF"/>
                          <w:right w:val="nil"/>
                        </w:tcBorders>
                        <w:noWrap/>
                        <w:vAlign w:val="bottom"/>
                        <w:hideMark/>
                      </w:tcPr>
                      <w:p w14:paraId="7C1C58C9" w14:textId="77777777" w:rsidR="00D35219" w:rsidRDefault="00D35219" w:rsidP="00D35219">
                        <w:pPr>
                          <w:jc w:val="right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</w:tr>
                  <w:tr w:rsidR="00D35219" w14:paraId="7E66B83C" w14:textId="77777777" w:rsidTr="00D35219">
                    <w:trPr>
                      <w:trHeight w:val="300"/>
                    </w:trPr>
                    <w:tc>
                      <w:tcPr>
                        <w:tcW w:w="5128" w:type="dxa"/>
                        <w:tcBorders>
                          <w:top w:val="single" w:sz="4" w:space="0" w:color="F2CEEF"/>
                          <w:left w:val="nil"/>
                          <w:bottom w:val="single" w:sz="4" w:space="0" w:color="F2CEEF"/>
                          <w:right w:val="nil"/>
                        </w:tcBorders>
                        <w:noWrap/>
                        <w:vAlign w:val="bottom"/>
                        <w:hideMark/>
                      </w:tcPr>
                      <w:p w14:paraId="654851D6" w14:textId="77777777" w:rsidR="00D35219" w:rsidRDefault="00D35219" w:rsidP="00D35219">
                        <w:pPr>
                          <w:ind w:firstLineChars="100" w:firstLine="200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  <w:t>HeartQuest Scan</w:t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single" w:sz="4" w:space="0" w:color="F2CEEF"/>
                          <w:left w:val="nil"/>
                          <w:bottom w:val="single" w:sz="4" w:space="0" w:color="F2CEEF"/>
                          <w:right w:val="nil"/>
                        </w:tcBorders>
                        <w:noWrap/>
                        <w:vAlign w:val="bottom"/>
                        <w:hideMark/>
                      </w:tcPr>
                      <w:p w14:paraId="22785BCE" w14:textId="77777777" w:rsidR="00D35219" w:rsidRDefault="00D35219" w:rsidP="00D35219">
                        <w:pPr>
                          <w:jc w:val="right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</w:tr>
                  <w:tr w:rsidR="00D35219" w14:paraId="225CC036" w14:textId="77777777" w:rsidTr="00D35219">
                    <w:trPr>
                      <w:trHeight w:val="300"/>
                    </w:trPr>
                    <w:tc>
                      <w:tcPr>
                        <w:tcW w:w="5128" w:type="dxa"/>
                        <w:tcBorders>
                          <w:top w:val="single" w:sz="4" w:space="0" w:color="F2CEEF"/>
                          <w:left w:val="nil"/>
                          <w:bottom w:val="single" w:sz="4" w:space="0" w:color="F2CEEF"/>
                          <w:right w:val="nil"/>
                        </w:tcBorders>
                        <w:noWrap/>
                        <w:vAlign w:val="bottom"/>
                        <w:hideMark/>
                      </w:tcPr>
                      <w:p w14:paraId="45B6E429" w14:textId="77777777" w:rsidR="00D35219" w:rsidRDefault="00D35219" w:rsidP="00D35219">
                        <w:pPr>
                          <w:ind w:firstLineChars="100" w:firstLine="200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  <w:t>OligoScan</w:t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single" w:sz="4" w:space="0" w:color="F2CEEF"/>
                          <w:left w:val="nil"/>
                          <w:bottom w:val="single" w:sz="4" w:space="0" w:color="F2CEEF"/>
                          <w:right w:val="nil"/>
                        </w:tcBorders>
                        <w:noWrap/>
                        <w:vAlign w:val="bottom"/>
                        <w:hideMark/>
                      </w:tcPr>
                      <w:p w14:paraId="145BD73B" w14:textId="77777777" w:rsidR="00D35219" w:rsidRDefault="00D35219" w:rsidP="00D35219">
                        <w:pPr>
                          <w:jc w:val="right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</w:tr>
                  <w:tr w:rsidR="00D35219" w14:paraId="14477853" w14:textId="77777777" w:rsidTr="00D35219">
                    <w:trPr>
                      <w:trHeight w:val="300"/>
                    </w:trPr>
                    <w:tc>
                      <w:tcPr>
                        <w:tcW w:w="5128" w:type="dxa"/>
                        <w:tcBorders>
                          <w:top w:val="single" w:sz="4" w:space="0" w:color="F2CEEF"/>
                          <w:left w:val="nil"/>
                          <w:bottom w:val="single" w:sz="4" w:space="0" w:color="F2CEEF"/>
                          <w:right w:val="nil"/>
                        </w:tcBorders>
                        <w:noWrap/>
                        <w:vAlign w:val="bottom"/>
                        <w:hideMark/>
                      </w:tcPr>
                      <w:p w14:paraId="5B469FEC" w14:textId="77777777" w:rsidR="00D35219" w:rsidRDefault="00D35219" w:rsidP="00D35219">
                        <w:pPr>
                          <w:ind w:firstLineChars="100" w:firstLine="200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  <w:t>THRIVE Eat 144 Allergy Test</w:t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single" w:sz="4" w:space="0" w:color="F2CEEF"/>
                          <w:left w:val="nil"/>
                          <w:bottom w:val="single" w:sz="4" w:space="0" w:color="F2CEEF"/>
                          <w:right w:val="nil"/>
                        </w:tcBorders>
                        <w:noWrap/>
                        <w:vAlign w:val="bottom"/>
                        <w:hideMark/>
                      </w:tcPr>
                      <w:p w14:paraId="3F720570" w14:textId="77777777" w:rsidR="00D35219" w:rsidRDefault="00D35219" w:rsidP="00D35219">
                        <w:pPr>
                          <w:jc w:val="right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</w:tr>
                  <w:tr w:rsidR="00D35219" w14:paraId="6D2D0236" w14:textId="77777777" w:rsidTr="00D35219">
                    <w:trPr>
                      <w:trHeight w:val="300"/>
                    </w:trPr>
                    <w:tc>
                      <w:tcPr>
                        <w:tcW w:w="5128" w:type="dxa"/>
                        <w:tcBorders>
                          <w:top w:val="single" w:sz="4" w:space="0" w:color="F2CEEF"/>
                          <w:left w:val="nil"/>
                          <w:bottom w:val="single" w:sz="4" w:space="0" w:color="F2CEEF"/>
                          <w:right w:val="nil"/>
                        </w:tcBorders>
                        <w:shd w:val="clear" w:color="000000" w:fill="582CA6"/>
                        <w:noWrap/>
                        <w:vAlign w:val="bottom"/>
                        <w:hideMark/>
                      </w:tcPr>
                      <w:p w14:paraId="14DFCB71" w14:textId="77777777" w:rsidR="00D35219" w:rsidRDefault="00D35219" w:rsidP="00D35219">
                        <w:pPr>
                          <w:rPr>
                            <w:rFonts w:ascii="Tahoma" w:hAnsi="Tahoma" w:cs="Tahoma"/>
                            <w:color w:val="FFFFF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FFFFFF"/>
                            <w:sz w:val="20"/>
                            <w:szCs w:val="20"/>
                          </w:rPr>
                          <w:t>Evaluation</w:t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single" w:sz="4" w:space="0" w:color="F2CEEF"/>
                          <w:left w:val="nil"/>
                          <w:bottom w:val="single" w:sz="4" w:space="0" w:color="F2CEEF"/>
                          <w:right w:val="nil"/>
                        </w:tcBorders>
                        <w:shd w:val="clear" w:color="000000" w:fill="582CA6"/>
                        <w:noWrap/>
                        <w:vAlign w:val="bottom"/>
                        <w:hideMark/>
                      </w:tcPr>
                      <w:p w14:paraId="688C65DF" w14:textId="77777777" w:rsidR="00D35219" w:rsidRDefault="00D35219" w:rsidP="00D35219">
                        <w:pPr>
                          <w:rPr>
                            <w:rFonts w:ascii="Tahoma" w:hAnsi="Tahoma" w:cs="Tahoma"/>
                            <w:color w:val="FFFFF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FFFFFF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D35219" w14:paraId="1300EA43" w14:textId="77777777" w:rsidTr="00D35219">
                    <w:trPr>
                      <w:trHeight w:val="300"/>
                    </w:trPr>
                    <w:tc>
                      <w:tcPr>
                        <w:tcW w:w="5128" w:type="dxa"/>
                        <w:tcBorders>
                          <w:top w:val="single" w:sz="4" w:space="0" w:color="F2CEEF"/>
                          <w:left w:val="nil"/>
                          <w:bottom w:val="single" w:sz="4" w:space="0" w:color="F2CEEF"/>
                          <w:right w:val="nil"/>
                        </w:tcBorders>
                        <w:noWrap/>
                        <w:vAlign w:val="bottom"/>
                        <w:hideMark/>
                      </w:tcPr>
                      <w:p w14:paraId="72BAC887" w14:textId="77777777" w:rsidR="00D35219" w:rsidRDefault="00D35219" w:rsidP="00D35219">
                        <w:pPr>
                          <w:ind w:firstLineChars="100" w:firstLine="200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  <w:t>Thrive Onboarding 1</w:t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single" w:sz="4" w:space="0" w:color="F2CEEF"/>
                          <w:left w:val="nil"/>
                          <w:bottom w:val="single" w:sz="4" w:space="0" w:color="F2CEEF"/>
                          <w:right w:val="nil"/>
                        </w:tcBorders>
                        <w:noWrap/>
                        <w:vAlign w:val="bottom"/>
                        <w:hideMark/>
                      </w:tcPr>
                      <w:p w14:paraId="02ABC714" w14:textId="77777777" w:rsidR="00D35219" w:rsidRDefault="00D35219" w:rsidP="00D35219">
                        <w:pPr>
                          <w:jc w:val="right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</w:tr>
                  <w:tr w:rsidR="00D35219" w14:paraId="30F9A3E4" w14:textId="77777777" w:rsidTr="00D35219">
                    <w:trPr>
                      <w:trHeight w:val="300"/>
                    </w:trPr>
                    <w:tc>
                      <w:tcPr>
                        <w:tcW w:w="5128" w:type="dxa"/>
                        <w:tcBorders>
                          <w:top w:val="single" w:sz="4" w:space="0" w:color="F2CEEF"/>
                          <w:left w:val="nil"/>
                          <w:bottom w:val="single" w:sz="4" w:space="0" w:color="F2CEEF"/>
                          <w:right w:val="nil"/>
                        </w:tcBorders>
                        <w:noWrap/>
                        <w:vAlign w:val="bottom"/>
                        <w:hideMark/>
                      </w:tcPr>
                      <w:p w14:paraId="2527D553" w14:textId="77777777" w:rsidR="00D35219" w:rsidRDefault="00D35219" w:rsidP="00D35219">
                        <w:pPr>
                          <w:ind w:firstLineChars="100" w:firstLine="200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  <w:t>Thrive Onboarding 2</w:t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single" w:sz="4" w:space="0" w:color="F2CEEF"/>
                          <w:left w:val="nil"/>
                          <w:bottom w:val="single" w:sz="4" w:space="0" w:color="F2CEEF"/>
                          <w:right w:val="nil"/>
                        </w:tcBorders>
                        <w:noWrap/>
                        <w:vAlign w:val="bottom"/>
                        <w:hideMark/>
                      </w:tcPr>
                      <w:p w14:paraId="042F987D" w14:textId="77777777" w:rsidR="00D35219" w:rsidRDefault="00D35219" w:rsidP="00D35219">
                        <w:pPr>
                          <w:jc w:val="right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</w:tr>
                  <w:tr w:rsidR="00D35219" w14:paraId="029B4E01" w14:textId="77777777" w:rsidTr="00D35219">
                    <w:trPr>
                      <w:trHeight w:val="300"/>
                    </w:trPr>
                    <w:tc>
                      <w:tcPr>
                        <w:tcW w:w="5128" w:type="dxa"/>
                        <w:tcBorders>
                          <w:top w:val="single" w:sz="4" w:space="0" w:color="F2CEEF"/>
                          <w:left w:val="nil"/>
                          <w:bottom w:val="single" w:sz="4" w:space="0" w:color="F2CEEF"/>
                          <w:right w:val="nil"/>
                        </w:tcBorders>
                        <w:noWrap/>
                        <w:vAlign w:val="bottom"/>
                        <w:hideMark/>
                      </w:tcPr>
                      <w:p w14:paraId="7411294F" w14:textId="77777777" w:rsidR="00D35219" w:rsidRDefault="00D35219" w:rsidP="00D35219">
                        <w:pPr>
                          <w:ind w:firstLineChars="100" w:firstLine="200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  <w:t xml:space="preserve">THRIVE Program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  <w:t>ReCap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  <w:t xml:space="preserve"> and Maintenance Plan</w:t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single" w:sz="4" w:space="0" w:color="F2CEEF"/>
                          <w:left w:val="nil"/>
                          <w:bottom w:val="single" w:sz="4" w:space="0" w:color="F2CEEF"/>
                          <w:right w:val="nil"/>
                        </w:tcBorders>
                        <w:noWrap/>
                        <w:vAlign w:val="bottom"/>
                        <w:hideMark/>
                      </w:tcPr>
                      <w:p w14:paraId="516AA07A" w14:textId="77777777" w:rsidR="00D35219" w:rsidRDefault="00D35219" w:rsidP="00D35219">
                        <w:pPr>
                          <w:jc w:val="right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</w:tr>
                  <w:tr w:rsidR="00D35219" w14:paraId="2BCA2571" w14:textId="77777777" w:rsidTr="00D35219">
                    <w:trPr>
                      <w:trHeight w:val="300"/>
                    </w:trPr>
                    <w:tc>
                      <w:tcPr>
                        <w:tcW w:w="5128" w:type="dxa"/>
                        <w:tcBorders>
                          <w:top w:val="single" w:sz="4" w:space="0" w:color="F2CEEF"/>
                          <w:left w:val="nil"/>
                          <w:bottom w:val="single" w:sz="4" w:space="0" w:color="F2CEEF"/>
                          <w:right w:val="nil"/>
                        </w:tcBorders>
                        <w:noWrap/>
                        <w:vAlign w:val="bottom"/>
                        <w:hideMark/>
                      </w:tcPr>
                      <w:p w14:paraId="1B0C1C23" w14:textId="77777777" w:rsidR="00D35219" w:rsidRDefault="00D35219" w:rsidP="00D35219">
                        <w:pPr>
                          <w:ind w:firstLineChars="100" w:firstLine="200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  <w:t>THRIVE Custom TX Plan</w:t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single" w:sz="4" w:space="0" w:color="F2CEEF"/>
                          <w:left w:val="nil"/>
                          <w:bottom w:val="single" w:sz="4" w:space="0" w:color="F2CEEF"/>
                          <w:right w:val="nil"/>
                        </w:tcBorders>
                        <w:noWrap/>
                        <w:vAlign w:val="bottom"/>
                        <w:hideMark/>
                      </w:tcPr>
                      <w:p w14:paraId="3AA01ECB" w14:textId="77777777" w:rsidR="00D35219" w:rsidRDefault="00D35219" w:rsidP="00D35219">
                        <w:pPr>
                          <w:jc w:val="right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</w:tr>
                  <w:tr w:rsidR="00D35219" w14:paraId="095D94E8" w14:textId="77777777" w:rsidTr="00D35219">
                    <w:trPr>
                      <w:trHeight w:val="300"/>
                    </w:trPr>
                    <w:tc>
                      <w:tcPr>
                        <w:tcW w:w="5128" w:type="dxa"/>
                        <w:tcBorders>
                          <w:top w:val="single" w:sz="4" w:space="0" w:color="F2CEEF"/>
                          <w:left w:val="nil"/>
                          <w:bottom w:val="single" w:sz="4" w:space="0" w:color="F2CEEF"/>
                          <w:right w:val="nil"/>
                        </w:tcBorders>
                        <w:noWrap/>
                        <w:vAlign w:val="bottom"/>
                        <w:hideMark/>
                      </w:tcPr>
                      <w:p w14:paraId="050B35C6" w14:textId="77777777" w:rsidR="00D35219" w:rsidRDefault="00D35219" w:rsidP="00D35219">
                        <w:pPr>
                          <w:ind w:firstLineChars="100" w:firstLine="200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  <w:t>THRIVE Provider Check-in and Lab Review</w:t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single" w:sz="4" w:space="0" w:color="F2CEEF"/>
                          <w:left w:val="nil"/>
                          <w:bottom w:val="single" w:sz="4" w:space="0" w:color="F2CEEF"/>
                          <w:right w:val="nil"/>
                        </w:tcBorders>
                        <w:noWrap/>
                        <w:vAlign w:val="bottom"/>
                        <w:hideMark/>
                      </w:tcPr>
                      <w:p w14:paraId="1A1A989E" w14:textId="77777777" w:rsidR="00D35219" w:rsidRDefault="00D35219" w:rsidP="00D35219">
                        <w:pPr>
                          <w:jc w:val="right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</w:tr>
                  <w:tr w:rsidR="00D35219" w14:paraId="76439D3A" w14:textId="77777777" w:rsidTr="00D35219">
                    <w:trPr>
                      <w:trHeight w:val="300"/>
                    </w:trPr>
                    <w:tc>
                      <w:tcPr>
                        <w:tcW w:w="5128" w:type="dxa"/>
                        <w:tcBorders>
                          <w:top w:val="single" w:sz="4" w:space="0" w:color="F2CEEF"/>
                          <w:left w:val="nil"/>
                          <w:bottom w:val="single" w:sz="4" w:space="0" w:color="F2CEEF"/>
                          <w:right w:val="nil"/>
                        </w:tcBorders>
                        <w:noWrap/>
                        <w:vAlign w:val="bottom"/>
                        <w:hideMark/>
                      </w:tcPr>
                      <w:p w14:paraId="662641E6" w14:textId="77777777" w:rsidR="00D35219" w:rsidRDefault="00D35219" w:rsidP="00D35219">
                        <w:pPr>
                          <w:ind w:firstLineChars="100" w:firstLine="200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  <w:t>Thrive Onboarding 3</w:t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single" w:sz="4" w:space="0" w:color="F2CEEF"/>
                          <w:left w:val="nil"/>
                          <w:bottom w:val="single" w:sz="4" w:space="0" w:color="F2CEEF"/>
                          <w:right w:val="nil"/>
                        </w:tcBorders>
                        <w:noWrap/>
                        <w:vAlign w:val="bottom"/>
                        <w:hideMark/>
                      </w:tcPr>
                      <w:p w14:paraId="64BB088B" w14:textId="77777777" w:rsidR="00D35219" w:rsidRDefault="00D35219" w:rsidP="00D35219">
                        <w:pPr>
                          <w:jc w:val="right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</w:tr>
                  <w:tr w:rsidR="00D35219" w14:paraId="1346EDAE" w14:textId="77777777" w:rsidTr="00D35219">
                    <w:trPr>
                      <w:trHeight w:val="300"/>
                    </w:trPr>
                    <w:tc>
                      <w:tcPr>
                        <w:tcW w:w="5128" w:type="dxa"/>
                        <w:tcBorders>
                          <w:top w:val="single" w:sz="4" w:space="0" w:color="F2CEEF"/>
                          <w:left w:val="nil"/>
                          <w:bottom w:val="single" w:sz="4" w:space="0" w:color="F2CEEF"/>
                          <w:right w:val="nil"/>
                        </w:tcBorders>
                        <w:shd w:val="clear" w:color="000000" w:fill="582CA6"/>
                        <w:noWrap/>
                        <w:vAlign w:val="bottom"/>
                        <w:hideMark/>
                      </w:tcPr>
                      <w:p w14:paraId="1AF3A705" w14:textId="77777777" w:rsidR="00D35219" w:rsidRDefault="00D35219" w:rsidP="00D35219">
                        <w:pPr>
                          <w:rPr>
                            <w:rFonts w:ascii="Tahoma" w:hAnsi="Tahoma" w:cs="Tahoma"/>
                            <w:color w:val="FFFFF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FFFFFF"/>
                            <w:sz w:val="20"/>
                            <w:szCs w:val="20"/>
                          </w:rPr>
                          <w:t>Tuition</w:t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single" w:sz="4" w:space="0" w:color="F2CEEF"/>
                          <w:left w:val="nil"/>
                          <w:bottom w:val="single" w:sz="4" w:space="0" w:color="F2CEEF"/>
                          <w:right w:val="nil"/>
                        </w:tcBorders>
                        <w:shd w:val="clear" w:color="000000" w:fill="582CA6"/>
                        <w:noWrap/>
                        <w:vAlign w:val="bottom"/>
                        <w:hideMark/>
                      </w:tcPr>
                      <w:p w14:paraId="105B227E" w14:textId="77777777" w:rsidR="00D35219" w:rsidRDefault="00D35219" w:rsidP="00D35219">
                        <w:pPr>
                          <w:rPr>
                            <w:rFonts w:ascii="Tahoma" w:hAnsi="Tahoma" w:cs="Tahoma"/>
                            <w:color w:val="FFFFF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FFFFFF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D35219" w14:paraId="0DF75398" w14:textId="77777777" w:rsidTr="00D35219">
                    <w:trPr>
                      <w:trHeight w:val="300"/>
                    </w:trPr>
                    <w:tc>
                      <w:tcPr>
                        <w:tcW w:w="5128" w:type="dxa"/>
                        <w:tcBorders>
                          <w:top w:val="single" w:sz="4" w:space="0" w:color="F2CEEF"/>
                          <w:left w:val="nil"/>
                          <w:bottom w:val="single" w:sz="4" w:space="0" w:color="F2CEEF"/>
                          <w:right w:val="nil"/>
                        </w:tcBorders>
                        <w:noWrap/>
                        <w:vAlign w:val="bottom"/>
                        <w:hideMark/>
                      </w:tcPr>
                      <w:p w14:paraId="2318DEA4" w14:textId="77777777" w:rsidR="00D35219" w:rsidRDefault="00D35219" w:rsidP="00D35219">
                        <w:pPr>
                          <w:ind w:firstLineChars="100" w:firstLine="200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  <w:t xml:space="preserve">THRIVE YOY University </w:t>
                        </w:r>
                        <w:proofErr w:type="gramStart"/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  <w:t>4 month</w:t>
                        </w:r>
                        <w:proofErr w:type="gramEnd"/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  <w:t xml:space="preserve"> AIP</w:t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single" w:sz="4" w:space="0" w:color="F2CEEF"/>
                          <w:left w:val="nil"/>
                          <w:bottom w:val="single" w:sz="4" w:space="0" w:color="F2CEEF"/>
                          <w:right w:val="nil"/>
                        </w:tcBorders>
                        <w:noWrap/>
                        <w:vAlign w:val="bottom"/>
                        <w:hideMark/>
                      </w:tcPr>
                      <w:p w14:paraId="0C21F66C" w14:textId="77777777" w:rsidR="00D35219" w:rsidRDefault="00D35219" w:rsidP="00D35219">
                        <w:pPr>
                          <w:jc w:val="right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</w:tr>
                  <w:tr w:rsidR="00D35219" w14:paraId="63B0A240" w14:textId="77777777" w:rsidTr="00D35219">
                    <w:trPr>
                      <w:trHeight w:val="300"/>
                    </w:trPr>
                    <w:tc>
                      <w:tcPr>
                        <w:tcW w:w="5128" w:type="dxa"/>
                        <w:tcBorders>
                          <w:top w:val="single" w:sz="4" w:space="0" w:color="F2CEEF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  <w:hideMark/>
                      </w:tcPr>
                      <w:p w14:paraId="644EB732" w14:textId="77777777" w:rsidR="00D35219" w:rsidRDefault="00D35219" w:rsidP="00D35219">
                        <w:pPr>
                          <w:ind w:firstLineChars="100" w:firstLine="200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  <w:t>Thrive Coaching Package</w:t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single" w:sz="4" w:space="0" w:color="F2CEEF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  <w:hideMark/>
                      </w:tcPr>
                      <w:p w14:paraId="3AD6F638" w14:textId="77777777" w:rsidR="00D35219" w:rsidRDefault="00D35219" w:rsidP="00D35219">
                        <w:pPr>
                          <w:jc w:val="right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  <w:t>16</w:t>
                        </w:r>
                      </w:p>
                    </w:tc>
                  </w:tr>
                </w:tbl>
                <w:p w14:paraId="0A4D5E46" w14:textId="77777777" w:rsidR="002C4286" w:rsidRDefault="002C4286" w:rsidP="002C4286">
                  <w:pPr>
                    <w:jc w:val="center"/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5115" w:type="dxa"/>
                </w:tcPr>
                <w:tbl>
                  <w:tblPr>
                    <w:tblW w:w="5320" w:type="dxa"/>
                    <w:tblLook w:val="04A0" w:firstRow="1" w:lastRow="0" w:firstColumn="1" w:lastColumn="0" w:noHBand="0" w:noVBand="1"/>
                  </w:tblPr>
                  <w:tblGrid>
                    <w:gridCol w:w="4327"/>
                    <w:gridCol w:w="492"/>
                  </w:tblGrid>
                  <w:tr w:rsidR="00D35219" w14:paraId="309EDEF5" w14:textId="77777777" w:rsidTr="00D35219">
                    <w:trPr>
                      <w:trHeight w:val="300"/>
                    </w:trPr>
                    <w:tc>
                      <w:tcPr>
                        <w:tcW w:w="4834" w:type="dxa"/>
                        <w:tcBorders>
                          <w:top w:val="nil"/>
                          <w:left w:val="nil"/>
                          <w:bottom w:val="single" w:sz="4" w:space="0" w:color="F2CEEF"/>
                          <w:right w:val="nil"/>
                        </w:tcBorders>
                        <w:shd w:val="clear" w:color="000000" w:fill="582CA6"/>
                        <w:noWrap/>
                        <w:vAlign w:val="bottom"/>
                        <w:hideMark/>
                      </w:tcPr>
                      <w:p w14:paraId="552661EB" w14:textId="77777777" w:rsidR="00D35219" w:rsidRDefault="00D35219" w:rsidP="00D35219">
                        <w:pPr>
                          <w:rPr>
                            <w:rFonts w:ascii="Tahoma" w:hAnsi="Tahoma" w:cs="Tahoma"/>
                            <w:color w:val="FFFFF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FFFFFF"/>
                            <w:sz w:val="20"/>
                            <w:szCs w:val="20"/>
                          </w:rPr>
                          <w:t>Services</w:t>
                        </w:r>
                      </w:p>
                    </w:tc>
                    <w:tc>
                      <w:tcPr>
                        <w:tcW w:w="486" w:type="dxa"/>
                        <w:tcBorders>
                          <w:top w:val="nil"/>
                          <w:left w:val="nil"/>
                          <w:bottom w:val="single" w:sz="4" w:space="0" w:color="F2CEEF"/>
                          <w:right w:val="nil"/>
                        </w:tcBorders>
                        <w:shd w:val="clear" w:color="000000" w:fill="582CA6"/>
                        <w:noWrap/>
                        <w:vAlign w:val="bottom"/>
                        <w:hideMark/>
                      </w:tcPr>
                      <w:p w14:paraId="3C8760F1" w14:textId="77777777" w:rsidR="00D35219" w:rsidRDefault="00D35219" w:rsidP="00D35219">
                        <w:pPr>
                          <w:rPr>
                            <w:rFonts w:ascii="Tahoma" w:hAnsi="Tahoma" w:cs="Tahoma"/>
                            <w:color w:val="FFFFF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FFFFFF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D35219" w14:paraId="66153508" w14:textId="77777777" w:rsidTr="00D35219">
                    <w:trPr>
                      <w:trHeight w:val="300"/>
                    </w:trPr>
                    <w:tc>
                      <w:tcPr>
                        <w:tcW w:w="4834" w:type="dxa"/>
                        <w:tcBorders>
                          <w:top w:val="single" w:sz="4" w:space="0" w:color="F2CEEF"/>
                          <w:left w:val="nil"/>
                          <w:bottom w:val="single" w:sz="4" w:space="0" w:color="F2CEEF"/>
                          <w:right w:val="nil"/>
                        </w:tcBorders>
                        <w:noWrap/>
                        <w:vAlign w:val="bottom"/>
                        <w:hideMark/>
                      </w:tcPr>
                      <w:p w14:paraId="59DC3BF0" w14:textId="77777777" w:rsidR="00D35219" w:rsidRDefault="00D35219" w:rsidP="00D35219">
                        <w:pPr>
                          <w:ind w:firstLineChars="100" w:firstLine="200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  <w:t>Initial Nutritional Visit with Initial Supplements</w:t>
                        </w:r>
                      </w:p>
                    </w:tc>
                    <w:tc>
                      <w:tcPr>
                        <w:tcW w:w="486" w:type="dxa"/>
                        <w:tcBorders>
                          <w:top w:val="single" w:sz="4" w:space="0" w:color="F2CEEF"/>
                          <w:left w:val="nil"/>
                          <w:bottom w:val="single" w:sz="4" w:space="0" w:color="F2CEEF"/>
                          <w:right w:val="nil"/>
                        </w:tcBorders>
                        <w:noWrap/>
                        <w:vAlign w:val="bottom"/>
                        <w:hideMark/>
                      </w:tcPr>
                      <w:p w14:paraId="70F44558" w14:textId="77777777" w:rsidR="00D35219" w:rsidRDefault="00D35219" w:rsidP="00D35219">
                        <w:pPr>
                          <w:jc w:val="right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</w:tr>
                  <w:tr w:rsidR="00D35219" w14:paraId="0EC18A81" w14:textId="77777777" w:rsidTr="00D35219">
                    <w:trPr>
                      <w:trHeight w:val="300"/>
                    </w:trPr>
                    <w:tc>
                      <w:tcPr>
                        <w:tcW w:w="4834" w:type="dxa"/>
                        <w:tcBorders>
                          <w:top w:val="single" w:sz="4" w:space="0" w:color="F2CEEF"/>
                          <w:left w:val="nil"/>
                          <w:bottom w:val="single" w:sz="4" w:space="0" w:color="F2CEEF"/>
                          <w:right w:val="nil"/>
                        </w:tcBorders>
                        <w:noWrap/>
                        <w:vAlign w:val="bottom"/>
                        <w:hideMark/>
                      </w:tcPr>
                      <w:p w14:paraId="56A05BAE" w14:textId="77777777" w:rsidR="00D35219" w:rsidRDefault="00D35219" w:rsidP="00D35219">
                        <w:pPr>
                          <w:ind w:firstLineChars="100" w:firstLine="200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  <w:t>THRIVE Program Member Graduate</w:t>
                        </w:r>
                      </w:p>
                    </w:tc>
                    <w:tc>
                      <w:tcPr>
                        <w:tcW w:w="486" w:type="dxa"/>
                        <w:tcBorders>
                          <w:top w:val="single" w:sz="4" w:space="0" w:color="F2CEEF"/>
                          <w:left w:val="nil"/>
                          <w:bottom w:val="single" w:sz="4" w:space="0" w:color="F2CEEF"/>
                          <w:right w:val="nil"/>
                        </w:tcBorders>
                        <w:noWrap/>
                        <w:vAlign w:val="bottom"/>
                        <w:hideMark/>
                      </w:tcPr>
                      <w:p w14:paraId="60EA1201" w14:textId="77777777" w:rsidR="00D35219" w:rsidRDefault="00D35219" w:rsidP="00D35219">
                        <w:pPr>
                          <w:jc w:val="right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</w:tr>
                  <w:tr w:rsidR="00D35219" w14:paraId="39FACF6D" w14:textId="77777777" w:rsidTr="00D35219">
                    <w:trPr>
                      <w:trHeight w:val="300"/>
                    </w:trPr>
                    <w:tc>
                      <w:tcPr>
                        <w:tcW w:w="4834" w:type="dxa"/>
                        <w:tcBorders>
                          <w:top w:val="single" w:sz="4" w:space="0" w:color="F2CEEF"/>
                          <w:left w:val="nil"/>
                          <w:bottom w:val="single" w:sz="4" w:space="0" w:color="F2CEEF"/>
                          <w:right w:val="nil"/>
                        </w:tcBorders>
                        <w:noWrap/>
                        <w:vAlign w:val="bottom"/>
                        <w:hideMark/>
                      </w:tcPr>
                      <w:p w14:paraId="31EB3E0C" w14:textId="77777777" w:rsidR="00D35219" w:rsidRDefault="00D35219" w:rsidP="00D35219">
                        <w:pPr>
                          <w:ind w:firstLineChars="100" w:firstLine="200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  <w:t>Cupping</w:t>
                        </w:r>
                      </w:p>
                    </w:tc>
                    <w:tc>
                      <w:tcPr>
                        <w:tcW w:w="486" w:type="dxa"/>
                        <w:tcBorders>
                          <w:top w:val="single" w:sz="4" w:space="0" w:color="F2CEEF"/>
                          <w:left w:val="nil"/>
                          <w:bottom w:val="single" w:sz="4" w:space="0" w:color="F2CEEF"/>
                          <w:right w:val="nil"/>
                        </w:tcBorders>
                        <w:noWrap/>
                        <w:vAlign w:val="bottom"/>
                        <w:hideMark/>
                      </w:tcPr>
                      <w:p w14:paraId="28B81B44" w14:textId="77777777" w:rsidR="00D35219" w:rsidRDefault="00D35219" w:rsidP="00D35219">
                        <w:pPr>
                          <w:jc w:val="right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</w:tr>
                  <w:tr w:rsidR="00D35219" w14:paraId="065AC7F2" w14:textId="77777777" w:rsidTr="00D35219">
                    <w:trPr>
                      <w:trHeight w:val="300"/>
                    </w:trPr>
                    <w:tc>
                      <w:tcPr>
                        <w:tcW w:w="4834" w:type="dxa"/>
                        <w:tcBorders>
                          <w:top w:val="single" w:sz="4" w:space="0" w:color="F2CEEF"/>
                          <w:left w:val="nil"/>
                          <w:bottom w:val="single" w:sz="4" w:space="0" w:color="F2CEEF"/>
                          <w:right w:val="nil"/>
                        </w:tcBorders>
                        <w:noWrap/>
                        <w:vAlign w:val="bottom"/>
                        <w:hideMark/>
                      </w:tcPr>
                      <w:p w14:paraId="65F46CA0" w14:textId="77777777" w:rsidR="00D35219" w:rsidRDefault="00D35219" w:rsidP="00D35219">
                        <w:pPr>
                          <w:ind w:firstLineChars="100" w:firstLine="200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  <w:t>THRIVE Custom TX Plan Nutritional Visit</w:t>
                        </w:r>
                      </w:p>
                    </w:tc>
                    <w:tc>
                      <w:tcPr>
                        <w:tcW w:w="486" w:type="dxa"/>
                        <w:tcBorders>
                          <w:top w:val="single" w:sz="4" w:space="0" w:color="F2CEEF"/>
                          <w:left w:val="nil"/>
                          <w:bottom w:val="single" w:sz="4" w:space="0" w:color="F2CEEF"/>
                          <w:right w:val="nil"/>
                        </w:tcBorders>
                        <w:noWrap/>
                        <w:vAlign w:val="bottom"/>
                        <w:hideMark/>
                      </w:tcPr>
                      <w:p w14:paraId="6CF822C5" w14:textId="77777777" w:rsidR="00D35219" w:rsidRDefault="00D35219" w:rsidP="00D35219">
                        <w:pPr>
                          <w:jc w:val="right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</w:tr>
                  <w:tr w:rsidR="00D35219" w14:paraId="759F4BDB" w14:textId="77777777" w:rsidTr="00D35219">
                    <w:trPr>
                      <w:trHeight w:val="300"/>
                    </w:trPr>
                    <w:tc>
                      <w:tcPr>
                        <w:tcW w:w="4834" w:type="dxa"/>
                        <w:tcBorders>
                          <w:top w:val="single" w:sz="4" w:space="0" w:color="F2CEEF"/>
                          <w:left w:val="nil"/>
                          <w:bottom w:val="single" w:sz="4" w:space="0" w:color="F2CEEF"/>
                          <w:right w:val="nil"/>
                        </w:tcBorders>
                        <w:noWrap/>
                        <w:vAlign w:val="bottom"/>
                        <w:hideMark/>
                      </w:tcPr>
                      <w:p w14:paraId="63B54370" w14:textId="77777777" w:rsidR="00D35219" w:rsidRDefault="00D35219" w:rsidP="00D35219">
                        <w:pPr>
                          <w:ind w:firstLineChars="100" w:firstLine="200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  <w:t>THRIVE Experience Review</w:t>
                        </w:r>
                      </w:p>
                    </w:tc>
                    <w:tc>
                      <w:tcPr>
                        <w:tcW w:w="486" w:type="dxa"/>
                        <w:tcBorders>
                          <w:top w:val="single" w:sz="4" w:space="0" w:color="F2CEEF"/>
                          <w:left w:val="nil"/>
                          <w:bottom w:val="single" w:sz="4" w:space="0" w:color="F2CEEF"/>
                          <w:right w:val="nil"/>
                        </w:tcBorders>
                        <w:noWrap/>
                        <w:vAlign w:val="bottom"/>
                        <w:hideMark/>
                      </w:tcPr>
                      <w:p w14:paraId="3BE90631" w14:textId="77777777" w:rsidR="00D35219" w:rsidRDefault="00D35219" w:rsidP="00D35219">
                        <w:pPr>
                          <w:jc w:val="right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</w:tr>
                  <w:tr w:rsidR="00D35219" w14:paraId="42814417" w14:textId="77777777" w:rsidTr="00D35219">
                    <w:trPr>
                      <w:trHeight w:val="300"/>
                    </w:trPr>
                    <w:tc>
                      <w:tcPr>
                        <w:tcW w:w="4834" w:type="dxa"/>
                        <w:tcBorders>
                          <w:top w:val="single" w:sz="4" w:space="0" w:color="F2CEEF"/>
                          <w:left w:val="nil"/>
                          <w:bottom w:val="single" w:sz="4" w:space="0" w:color="F2CEEF"/>
                          <w:right w:val="nil"/>
                        </w:tcBorders>
                        <w:noWrap/>
                        <w:vAlign w:val="bottom"/>
                        <w:hideMark/>
                      </w:tcPr>
                      <w:p w14:paraId="7B2E0A64" w14:textId="77777777" w:rsidR="00D35219" w:rsidRDefault="00D35219" w:rsidP="00D35219">
                        <w:pPr>
                          <w:ind w:firstLineChars="100" w:firstLine="200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  <w:t>Tuning Forks 30 mins Premium</w:t>
                        </w:r>
                      </w:p>
                    </w:tc>
                    <w:tc>
                      <w:tcPr>
                        <w:tcW w:w="486" w:type="dxa"/>
                        <w:tcBorders>
                          <w:top w:val="single" w:sz="4" w:space="0" w:color="F2CEEF"/>
                          <w:left w:val="nil"/>
                          <w:bottom w:val="single" w:sz="4" w:space="0" w:color="F2CEEF"/>
                          <w:right w:val="nil"/>
                        </w:tcBorders>
                        <w:noWrap/>
                        <w:vAlign w:val="bottom"/>
                        <w:hideMark/>
                      </w:tcPr>
                      <w:p w14:paraId="305185A8" w14:textId="77777777" w:rsidR="00D35219" w:rsidRDefault="00D35219" w:rsidP="00D35219">
                        <w:pPr>
                          <w:jc w:val="right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</w:tr>
                  <w:tr w:rsidR="00D35219" w14:paraId="29747580" w14:textId="77777777" w:rsidTr="00D35219">
                    <w:trPr>
                      <w:trHeight w:val="300"/>
                    </w:trPr>
                    <w:tc>
                      <w:tcPr>
                        <w:tcW w:w="4834" w:type="dxa"/>
                        <w:tcBorders>
                          <w:top w:val="single" w:sz="4" w:space="0" w:color="F2CEEF"/>
                          <w:left w:val="nil"/>
                          <w:bottom w:val="single" w:sz="4" w:space="0" w:color="F2CEEF"/>
                          <w:right w:val="nil"/>
                        </w:tcBorders>
                        <w:shd w:val="clear" w:color="000000" w:fill="582CA6"/>
                        <w:noWrap/>
                        <w:vAlign w:val="bottom"/>
                        <w:hideMark/>
                      </w:tcPr>
                      <w:p w14:paraId="741DF9D3" w14:textId="77777777" w:rsidR="00D35219" w:rsidRDefault="00D35219" w:rsidP="00D35219">
                        <w:pPr>
                          <w:rPr>
                            <w:rFonts w:ascii="Tahoma" w:hAnsi="Tahoma" w:cs="Tahoma"/>
                            <w:color w:val="FFFFF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FFFFFF"/>
                            <w:sz w:val="20"/>
                            <w:szCs w:val="20"/>
                          </w:rPr>
                          <w:t>Supplements</w:t>
                        </w:r>
                      </w:p>
                    </w:tc>
                    <w:tc>
                      <w:tcPr>
                        <w:tcW w:w="486" w:type="dxa"/>
                        <w:tcBorders>
                          <w:top w:val="single" w:sz="4" w:space="0" w:color="F2CEEF"/>
                          <w:left w:val="nil"/>
                          <w:bottom w:val="single" w:sz="4" w:space="0" w:color="F2CEEF"/>
                          <w:right w:val="nil"/>
                        </w:tcBorders>
                        <w:shd w:val="clear" w:color="000000" w:fill="582CA6"/>
                        <w:noWrap/>
                        <w:vAlign w:val="bottom"/>
                        <w:hideMark/>
                      </w:tcPr>
                      <w:p w14:paraId="3D05FAD4" w14:textId="77777777" w:rsidR="00D35219" w:rsidRDefault="00D35219" w:rsidP="00D35219">
                        <w:pPr>
                          <w:rPr>
                            <w:rFonts w:ascii="Tahoma" w:hAnsi="Tahoma" w:cs="Tahoma"/>
                            <w:color w:val="FFFFF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FFFFFF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D35219" w14:paraId="329AF486" w14:textId="77777777" w:rsidTr="00D35219">
                    <w:trPr>
                      <w:trHeight w:val="300"/>
                    </w:trPr>
                    <w:tc>
                      <w:tcPr>
                        <w:tcW w:w="4834" w:type="dxa"/>
                        <w:tcBorders>
                          <w:top w:val="single" w:sz="4" w:space="0" w:color="F2CEEF"/>
                          <w:left w:val="nil"/>
                          <w:bottom w:val="single" w:sz="4" w:space="0" w:color="F2CEEF"/>
                          <w:right w:val="nil"/>
                        </w:tcBorders>
                        <w:noWrap/>
                        <w:vAlign w:val="bottom"/>
                        <w:hideMark/>
                      </w:tcPr>
                      <w:p w14:paraId="73CC8B36" w14:textId="77777777" w:rsidR="00D35219" w:rsidRDefault="00D35219" w:rsidP="00D35219">
                        <w:pPr>
                          <w:ind w:firstLineChars="100" w:firstLine="200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  <w:t>Core Restore - 7 days</w:t>
                        </w:r>
                      </w:p>
                    </w:tc>
                    <w:tc>
                      <w:tcPr>
                        <w:tcW w:w="486" w:type="dxa"/>
                        <w:tcBorders>
                          <w:top w:val="single" w:sz="4" w:space="0" w:color="F2CEEF"/>
                          <w:left w:val="nil"/>
                          <w:bottom w:val="single" w:sz="4" w:space="0" w:color="F2CEEF"/>
                          <w:right w:val="nil"/>
                        </w:tcBorders>
                        <w:noWrap/>
                        <w:vAlign w:val="bottom"/>
                        <w:hideMark/>
                      </w:tcPr>
                      <w:p w14:paraId="09057D0C" w14:textId="77777777" w:rsidR="00D35219" w:rsidRDefault="00D35219" w:rsidP="00D35219">
                        <w:pPr>
                          <w:ind w:firstLineChars="100" w:firstLine="200"/>
                          <w:jc w:val="right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</w:tr>
                  <w:tr w:rsidR="00D35219" w14:paraId="4BFDD77C" w14:textId="77777777" w:rsidTr="00D35219">
                    <w:trPr>
                      <w:trHeight w:val="300"/>
                    </w:trPr>
                    <w:tc>
                      <w:tcPr>
                        <w:tcW w:w="4834" w:type="dxa"/>
                        <w:tcBorders>
                          <w:top w:val="single" w:sz="4" w:space="0" w:color="F2CEEF"/>
                          <w:left w:val="nil"/>
                          <w:bottom w:val="single" w:sz="4" w:space="0" w:color="F2CEEF"/>
                          <w:right w:val="nil"/>
                        </w:tcBorders>
                        <w:noWrap/>
                        <w:vAlign w:val="bottom"/>
                        <w:hideMark/>
                      </w:tcPr>
                      <w:p w14:paraId="7DA3973C" w14:textId="77777777" w:rsidR="00D35219" w:rsidRDefault="00D35219" w:rsidP="00D35219">
                        <w:pPr>
                          <w:ind w:firstLineChars="100" w:firstLine="200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  <w:t>SBI Protect Powder (30Serv)</w:t>
                        </w:r>
                      </w:p>
                    </w:tc>
                    <w:tc>
                      <w:tcPr>
                        <w:tcW w:w="486" w:type="dxa"/>
                        <w:tcBorders>
                          <w:top w:val="single" w:sz="4" w:space="0" w:color="F2CEEF"/>
                          <w:left w:val="nil"/>
                          <w:bottom w:val="single" w:sz="4" w:space="0" w:color="F2CEEF"/>
                          <w:right w:val="nil"/>
                        </w:tcBorders>
                        <w:noWrap/>
                        <w:vAlign w:val="bottom"/>
                        <w:hideMark/>
                      </w:tcPr>
                      <w:p w14:paraId="07EDE1D8" w14:textId="77777777" w:rsidR="00D35219" w:rsidRDefault="00D35219" w:rsidP="00D35219">
                        <w:pPr>
                          <w:jc w:val="right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</w:tr>
                  <w:tr w:rsidR="00D35219" w14:paraId="7D410D70" w14:textId="77777777" w:rsidTr="00D35219">
                    <w:trPr>
                      <w:trHeight w:val="300"/>
                    </w:trPr>
                    <w:tc>
                      <w:tcPr>
                        <w:tcW w:w="4834" w:type="dxa"/>
                        <w:tcBorders>
                          <w:top w:val="single" w:sz="4" w:space="0" w:color="F2CEEF"/>
                          <w:left w:val="nil"/>
                          <w:bottom w:val="single" w:sz="4" w:space="0" w:color="F2CEEF"/>
                          <w:right w:val="nil"/>
                        </w:tcBorders>
                        <w:noWrap/>
                        <w:vAlign w:val="bottom"/>
                        <w:hideMark/>
                      </w:tcPr>
                      <w:p w14:paraId="64409CD7" w14:textId="77777777" w:rsidR="00D35219" w:rsidRDefault="00D35219" w:rsidP="00D35219">
                        <w:pPr>
                          <w:ind w:firstLineChars="100" w:firstLine="200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  <w:t xml:space="preserve">Majestic Earth Plant Derived Minerals </w:t>
                        </w:r>
                      </w:p>
                    </w:tc>
                    <w:tc>
                      <w:tcPr>
                        <w:tcW w:w="486" w:type="dxa"/>
                        <w:tcBorders>
                          <w:top w:val="single" w:sz="4" w:space="0" w:color="F2CEEF"/>
                          <w:left w:val="nil"/>
                          <w:bottom w:val="single" w:sz="4" w:space="0" w:color="F2CEEF"/>
                          <w:right w:val="nil"/>
                        </w:tcBorders>
                        <w:noWrap/>
                        <w:vAlign w:val="bottom"/>
                        <w:hideMark/>
                      </w:tcPr>
                      <w:p w14:paraId="1DCDDA6B" w14:textId="77777777" w:rsidR="00D35219" w:rsidRDefault="00D35219" w:rsidP="00D35219">
                        <w:pPr>
                          <w:jc w:val="right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</w:tr>
                  <w:tr w:rsidR="00D35219" w14:paraId="7ABB4F5B" w14:textId="77777777" w:rsidTr="00D35219">
                    <w:trPr>
                      <w:trHeight w:val="300"/>
                    </w:trPr>
                    <w:tc>
                      <w:tcPr>
                        <w:tcW w:w="4834" w:type="dxa"/>
                        <w:tcBorders>
                          <w:top w:val="single" w:sz="4" w:space="0" w:color="F2CEEF"/>
                          <w:left w:val="nil"/>
                          <w:bottom w:val="single" w:sz="4" w:space="0" w:color="F2CEEF"/>
                          <w:right w:val="nil"/>
                        </w:tcBorders>
                        <w:noWrap/>
                        <w:vAlign w:val="bottom"/>
                        <w:hideMark/>
                      </w:tcPr>
                      <w:p w14:paraId="43AD8855" w14:textId="77777777" w:rsidR="00D35219" w:rsidRDefault="00D35219" w:rsidP="00D35219">
                        <w:pPr>
                          <w:ind w:firstLineChars="100" w:firstLine="200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  <w:t>Level I Taxes</w:t>
                        </w:r>
                      </w:p>
                    </w:tc>
                    <w:tc>
                      <w:tcPr>
                        <w:tcW w:w="486" w:type="dxa"/>
                        <w:tcBorders>
                          <w:top w:val="single" w:sz="4" w:space="0" w:color="F2CEEF"/>
                          <w:left w:val="nil"/>
                          <w:bottom w:val="single" w:sz="4" w:space="0" w:color="F2CEEF"/>
                          <w:right w:val="nil"/>
                        </w:tcBorders>
                        <w:noWrap/>
                        <w:vAlign w:val="bottom"/>
                        <w:hideMark/>
                      </w:tcPr>
                      <w:p w14:paraId="73540E73" w14:textId="77777777" w:rsidR="00D35219" w:rsidRDefault="00D35219" w:rsidP="00D35219">
                        <w:pPr>
                          <w:jc w:val="right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</w:tr>
                  <w:tr w:rsidR="00D35219" w14:paraId="7656D659" w14:textId="77777777" w:rsidTr="00D35219">
                    <w:trPr>
                      <w:trHeight w:val="300"/>
                    </w:trPr>
                    <w:tc>
                      <w:tcPr>
                        <w:tcW w:w="4834" w:type="dxa"/>
                        <w:tcBorders>
                          <w:top w:val="single" w:sz="4" w:space="0" w:color="F2CEEF"/>
                          <w:left w:val="nil"/>
                          <w:bottom w:val="single" w:sz="4" w:space="0" w:color="F2CEEF"/>
                          <w:right w:val="nil"/>
                        </w:tcBorders>
                        <w:noWrap/>
                        <w:vAlign w:val="bottom"/>
                        <w:hideMark/>
                      </w:tcPr>
                      <w:p w14:paraId="7EE04061" w14:textId="77777777" w:rsidR="00D35219" w:rsidRDefault="00D35219" w:rsidP="00D35219">
                        <w:pPr>
                          <w:ind w:firstLineChars="100" w:firstLine="200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  <w:t>Orthomega 820 (180ct)</w:t>
                        </w:r>
                      </w:p>
                    </w:tc>
                    <w:tc>
                      <w:tcPr>
                        <w:tcW w:w="486" w:type="dxa"/>
                        <w:tcBorders>
                          <w:top w:val="single" w:sz="4" w:space="0" w:color="F2CEEF"/>
                          <w:left w:val="nil"/>
                          <w:bottom w:val="single" w:sz="4" w:space="0" w:color="F2CEEF"/>
                          <w:right w:val="nil"/>
                        </w:tcBorders>
                        <w:noWrap/>
                        <w:vAlign w:val="bottom"/>
                        <w:hideMark/>
                      </w:tcPr>
                      <w:p w14:paraId="7C12BFD9" w14:textId="77777777" w:rsidR="00D35219" w:rsidRDefault="00D35219" w:rsidP="00D35219">
                        <w:pPr>
                          <w:jc w:val="right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  <w:tr w:rsidR="00D35219" w14:paraId="1A8125C3" w14:textId="77777777" w:rsidTr="00D35219">
                    <w:trPr>
                      <w:trHeight w:val="300"/>
                    </w:trPr>
                    <w:tc>
                      <w:tcPr>
                        <w:tcW w:w="4834" w:type="dxa"/>
                        <w:tcBorders>
                          <w:top w:val="single" w:sz="4" w:space="0" w:color="F2CEEF"/>
                          <w:left w:val="nil"/>
                          <w:bottom w:val="single" w:sz="4" w:space="0" w:color="F2CEEF"/>
                          <w:right w:val="nil"/>
                        </w:tcBorders>
                        <w:noWrap/>
                        <w:vAlign w:val="bottom"/>
                        <w:hideMark/>
                      </w:tcPr>
                      <w:p w14:paraId="7C6A1189" w14:textId="77777777" w:rsidR="00D35219" w:rsidRDefault="00D35219" w:rsidP="00D35219">
                        <w:pPr>
                          <w:ind w:firstLineChars="100" w:firstLine="200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  <w:t>Ultimate Tangy Tangerine</w:t>
                        </w:r>
                      </w:p>
                    </w:tc>
                    <w:tc>
                      <w:tcPr>
                        <w:tcW w:w="486" w:type="dxa"/>
                        <w:tcBorders>
                          <w:top w:val="single" w:sz="4" w:space="0" w:color="F2CEEF"/>
                          <w:left w:val="nil"/>
                          <w:bottom w:val="single" w:sz="4" w:space="0" w:color="F2CEEF"/>
                          <w:right w:val="nil"/>
                        </w:tcBorders>
                        <w:noWrap/>
                        <w:vAlign w:val="bottom"/>
                        <w:hideMark/>
                      </w:tcPr>
                      <w:p w14:paraId="0C2FA2B1" w14:textId="77777777" w:rsidR="00D35219" w:rsidRDefault="00D35219" w:rsidP="00D35219">
                        <w:pPr>
                          <w:jc w:val="right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</w:tr>
                  <w:tr w:rsidR="00D35219" w14:paraId="6AB64726" w14:textId="77777777" w:rsidTr="00D35219">
                    <w:trPr>
                      <w:trHeight w:val="300"/>
                    </w:trPr>
                    <w:tc>
                      <w:tcPr>
                        <w:tcW w:w="4834" w:type="dxa"/>
                        <w:tcBorders>
                          <w:top w:val="single" w:sz="4" w:space="0" w:color="F2CEEF"/>
                          <w:left w:val="nil"/>
                          <w:bottom w:val="single" w:sz="4" w:space="0" w:color="F2CEEF"/>
                          <w:right w:val="nil"/>
                        </w:tcBorders>
                        <w:noWrap/>
                        <w:vAlign w:val="bottom"/>
                        <w:hideMark/>
                      </w:tcPr>
                      <w:p w14:paraId="67926BED" w14:textId="77777777" w:rsidR="00D35219" w:rsidRDefault="00D35219" w:rsidP="00D35219">
                        <w:pPr>
                          <w:ind w:firstLineChars="100" w:firstLine="200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  <w:t>Diaxinol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  <w:t xml:space="preserve"> (120ct)</w:t>
                        </w:r>
                      </w:p>
                    </w:tc>
                    <w:tc>
                      <w:tcPr>
                        <w:tcW w:w="486" w:type="dxa"/>
                        <w:tcBorders>
                          <w:top w:val="single" w:sz="4" w:space="0" w:color="F2CEEF"/>
                          <w:left w:val="nil"/>
                          <w:bottom w:val="single" w:sz="4" w:space="0" w:color="F2CEEF"/>
                          <w:right w:val="nil"/>
                        </w:tcBorders>
                        <w:noWrap/>
                        <w:vAlign w:val="bottom"/>
                        <w:hideMark/>
                      </w:tcPr>
                      <w:p w14:paraId="774344E0" w14:textId="77777777" w:rsidR="00D35219" w:rsidRDefault="00D35219" w:rsidP="00D35219">
                        <w:pPr>
                          <w:jc w:val="right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</w:tr>
                  <w:tr w:rsidR="00D35219" w14:paraId="6056CBE6" w14:textId="77777777" w:rsidTr="00D35219">
                    <w:trPr>
                      <w:trHeight w:val="300"/>
                    </w:trPr>
                    <w:tc>
                      <w:tcPr>
                        <w:tcW w:w="4834" w:type="dxa"/>
                        <w:tcBorders>
                          <w:top w:val="single" w:sz="4" w:space="0" w:color="F2CEEF"/>
                          <w:left w:val="nil"/>
                          <w:bottom w:val="single" w:sz="4" w:space="0" w:color="F2CEEF"/>
                          <w:right w:val="nil"/>
                        </w:tcBorders>
                        <w:noWrap/>
                        <w:vAlign w:val="bottom"/>
                        <w:hideMark/>
                      </w:tcPr>
                      <w:p w14:paraId="6DD46DB8" w14:textId="77777777" w:rsidR="00D35219" w:rsidRDefault="00D35219" w:rsidP="00D35219">
                        <w:pPr>
                          <w:ind w:firstLineChars="100" w:firstLine="200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  <w:t>Vitamin K2 with D3 (60ct)</w:t>
                        </w:r>
                      </w:p>
                    </w:tc>
                    <w:tc>
                      <w:tcPr>
                        <w:tcW w:w="486" w:type="dxa"/>
                        <w:tcBorders>
                          <w:top w:val="single" w:sz="4" w:space="0" w:color="F2CEEF"/>
                          <w:left w:val="nil"/>
                          <w:bottom w:val="single" w:sz="4" w:space="0" w:color="F2CEEF"/>
                          <w:right w:val="nil"/>
                        </w:tcBorders>
                        <w:noWrap/>
                        <w:vAlign w:val="bottom"/>
                        <w:hideMark/>
                      </w:tcPr>
                      <w:p w14:paraId="098221C9" w14:textId="77777777" w:rsidR="00D35219" w:rsidRDefault="00D35219" w:rsidP="00D35219">
                        <w:pPr>
                          <w:jc w:val="right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</w:tr>
                  <w:tr w:rsidR="00D35219" w14:paraId="6558776C" w14:textId="77777777" w:rsidTr="00D35219">
                    <w:trPr>
                      <w:trHeight w:val="300"/>
                    </w:trPr>
                    <w:tc>
                      <w:tcPr>
                        <w:tcW w:w="4834" w:type="dxa"/>
                        <w:tcBorders>
                          <w:top w:val="single" w:sz="4" w:space="0" w:color="F2CEEF"/>
                          <w:left w:val="nil"/>
                          <w:bottom w:val="single" w:sz="4" w:space="0" w:color="F2CEEF"/>
                          <w:right w:val="nil"/>
                        </w:tcBorders>
                        <w:noWrap/>
                        <w:vAlign w:val="bottom"/>
                        <w:hideMark/>
                      </w:tcPr>
                      <w:p w14:paraId="7CD91303" w14:textId="77777777" w:rsidR="00D35219" w:rsidRDefault="00D35219" w:rsidP="00D35219">
                        <w:pPr>
                          <w:ind w:firstLineChars="100" w:firstLine="200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  <w:t>Vitamin D3 50,000IU (15ct)</w:t>
                        </w:r>
                      </w:p>
                    </w:tc>
                    <w:tc>
                      <w:tcPr>
                        <w:tcW w:w="486" w:type="dxa"/>
                        <w:tcBorders>
                          <w:top w:val="single" w:sz="4" w:space="0" w:color="F2CEEF"/>
                          <w:left w:val="nil"/>
                          <w:bottom w:val="single" w:sz="4" w:space="0" w:color="F2CEEF"/>
                          <w:right w:val="nil"/>
                        </w:tcBorders>
                        <w:noWrap/>
                        <w:vAlign w:val="bottom"/>
                        <w:hideMark/>
                      </w:tcPr>
                      <w:p w14:paraId="2EBB5FD7" w14:textId="77777777" w:rsidR="00D35219" w:rsidRDefault="00D35219" w:rsidP="00D35219">
                        <w:pPr>
                          <w:jc w:val="right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</w:tr>
                  <w:tr w:rsidR="00D35219" w14:paraId="0D47C471" w14:textId="77777777" w:rsidTr="00D35219">
                    <w:trPr>
                      <w:trHeight w:val="300"/>
                    </w:trPr>
                    <w:tc>
                      <w:tcPr>
                        <w:tcW w:w="4834" w:type="dxa"/>
                        <w:tcBorders>
                          <w:top w:val="single" w:sz="4" w:space="0" w:color="F2CEEF"/>
                          <w:left w:val="nil"/>
                          <w:bottom w:val="single" w:sz="4" w:space="0" w:color="F2CEEF"/>
                          <w:right w:val="nil"/>
                        </w:tcBorders>
                        <w:noWrap/>
                        <w:vAlign w:val="bottom"/>
                        <w:hideMark/>
                      </w:tcPr>
                      <w:p w14:paraId="0DEA4C8B" w14:textId="77777777" w:rsidR="00D35219" w:rsidRDefault="00D35219" w:rsidP="00D35219">
                        <w:pPr>
                          <w:ind w:firstLineChars="100" w:firstLine="200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  <w:t>DHEA 25g (90ct)</w:t>
                        </w:r>
                      </w:p>
                    </w:tc>
                    <w:tc>
                      <w:tcPr>
                        <w:tcW w:w="486" w:type="dxa"/>
                        <w:tcBorders>
                          <w:top w:val="single" w:sz="4" w:space="0" w:color="F2CEEF"/>
                          <w:left w:val="nil"/>
                          <w:bottom w:val="single" w:sz="4" w:space="0" w:color="F2CEEF"/>
                          <w:right w:val="nil"/>
                        </w:tcBorders>
                        <w:noWrap/>
                        <w:vAlign w:val="bottom"/>
                        <w:hideMark/>
                      </w:tcPr>
                      <w:p w14:paraId="70872FF5" w14:textId="77777777" w:rsidR="00D35219" w:rsidRDefault="00D35219" w:rsidP="00D35219">
                        <w:pPr>
                          <w:jc w:val="right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</w:tr>
                  <w:tr w:rsidR="00D35219" w14:paraId="32D54ACE" w14:textId="77777777" w:rsidTr="00D35219">
                    <w:trPr>
                      <w:trHeight w:val="300"/>
                    </w:trPr>
                    <w:tc>
                      <w:tcPr>
                        <w:tcW w:w="4834" w:type="dxa"/>
                        <w:tcBorders>
                          <w:top w:val="single" w:sz="4" w:space="0" w:color="F2CEEF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  <w:hideMark/>
                      </w:tcPr>
                      <w:p w14:paraId="1547CF09" w14:textId="77777777" w:rsidR="00D35219" w:rsidRDefault="00D35219" w:rsidP="00D35219">
                        <w:pPr>
                          <w:ind w:firstLineChars="100" w:firstLine="200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  <w:t>Reacted Zinc (60ct)</w:t>
                        </w:r>
                      </w:p>
                    </w:tc>
                    <w:tc>
                      <w:tcPr>
                        <w:tcW w:w="486" w:type="dxa"/>
                        <w:tcBorders>
                          <w:top w:val="single" w:sz="4" w:space="0" w:color="F2CEEF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  <w:hideMark/>
                      </w:tcPr>
                      <w:p w14:paraId="7EDE57A5" w14:textId="77777777" w:rsidR="00D35219" w:rsidRDefault="00D35219" w:rsidP="00D35219">
                        <w:pPr>
                          <w:jc w:val="right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</w:tr>
                </w:tbl>
                <w:p w14:paraId="3BA39009" w14:textId="77777777" w:rsidR="002C4286" w:rsidRDefault="002C4286" w:rsidP="002C4286">
                  <w:pPr>
                    <w:jc w:val="center"/>
                    <w:rPr>
                      <w:rFonts w:ascii="Tahoma" w:hAnsi="Tahoma" w:cs="Tahoma"/>
                    </w:rPr>
                  </w:pPr>
                </w:p>
              </w:tc>
            </w:tr>
          </w:tbl>
          <w:p w14:paraId="0F7EFB3C" w14:textId="77777777" w:rsidR="002C4286" w:rsidRPr="002C4286" w:rsidRDefault="002C4286" w:rsidP="002C4286">
            <w:pPr>
              <w:jc w:val="center"/>
              <w:rPr>
                <w:rFonts w:ascii="Tahoma" w:hAnsi="Tahoma" w:cs="Tahoma"/>
              </w:rPr>
            </w:pPr>
          </w:p>
        </w:tc>
      </w:tr>
    </w:tbl>
    <w:p w14:paraId="5B09BA8A" w14:textId="77777777" w:rsidR="0067021D" w:rsidRDefault="0067021D"/>
    <w:p w14:paraId="1F461674" w14:textId="77777777" w:rsidR="0067021D" w:rsidRPr="00A95AC5" w:rsidRDefault="0067021D" w:rsidP="0067021D">
      <w:pPr>
        <w:rPr>
          <w:rFonts w:ascii="Tahoma" w:hAnsi="Tahoma" w:cs="Tahoma"/>
          <w:sz w:val="28"/>
          <w:szCs w:val="28"/>
        </w:rPr>
      </w:pPr>
      <w:r w:rsidRPr="00A95AC5">
        <w:rPr>
          <w:rFonts w:ascii="Tahoma" w:hAnsi="Tahoma" w:cs="Tahoma"/>
          <w:sz w:val="28"/>
          <w:szCs w:val="28"/>
        </w:rPr>
        <w:t xml:space="preserve">YOY University Link:  </w:t>
      </w:r>
      <w:hyperlink r:id="rId10" w:history="1">
        <w:r w:rsidRPr="00A95AC5">
          <w:rPr>
            <w:rStyle w:val="Hyperlink"/>
            <w:rFonts w:ascii="Tahoma" w:hAnsi="Tahoma" w:cs="Tahoma"/>
            <w:sz w:val="28"/>
            <w:szCs w:val="28"/>
          </w:rPr>
          <w:t>www.yoythrive.com</w:t>
        </w:r>
      </w:hyperlink>
    </w:p>
    <w:p w14:paraId="5ED81D35" w14:textId="77777777" w:rsidR="0067021D" w:rsidRDefault="0067021D" w:rsidP="0067021D">
      <w:p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br/>
        <w:t>Coaching Call Links:</w:t>
      </w:r>
    </w:p>
    <w:p w14:paraId="23E55585" w14:textId="77777777" w:rsidR="0067021D" w:rsidRDefault="0067021D" w:rsidP="0067021D">
      <w:r>
        <w:t xml:space="preserve">Ashley with Mindset and Nutrition Coaching:  </w:t>
      </w:r>
      <w:hyperlink r:id="rId11" w:history="1">
        <w:r w:rsidRPr="00816D60">
          <w:rPr>
            <w:rStyle w:val="Hyperlink"/>
          </w:rPr>
          <w:t>https://calendar.google.com/calendar/u/0/embed?src=youonlyyounger@gmail.com&amp;ctz=America/Chicago</w:t>
        </w:r>
      </w:hyperlink>
    </w:p>
    <w:p w14:paraId="300E8BEF" w14:textId="77777777" w:rsidR="0067021D" w:rsidRDefault="0067021D" w:rsidP="0067021D"/>
    <w:p w14:paraId="391B27A4" w14:textId="77777777" w:rsidR="0067021D" w:rsidRDefault="0067021D" w:rsidP="0067021D">
      <w:r>
        <w:t>Dr. Kami Owen Coaching:</w:t>
      </w:r>
    </w:p>
    <w:p w14:paraId="61CC93EB" w14:textId="77777777" w:rsidR="0067021D" w:rsidRDefault="0067021D" w:rsidP="0067021D">
      <w:hyperlink r:id="rId12" w:anchor="/registration" w:history="1">
        <w:r w:rsidRPr="00816D60">
          <w:rPr>
            <w:rStyle w:val="Hyperlink"/>
          </w:rPr>
          <w:t>https://us06web.zoom.us/meeting/register/tZIuduGoqj4vGtBBspwRSyyN0s-8uS7gP1Ha#/registration</w:t>
        </w:r>
      </w:hyperlink>
    </w:p>
    <w:p w14:paraId="00539A4F" w14:textId="77777777" w:rsidR="009B596F" w:rsidRDefault="009B596F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C4286" w:rsidRPr="002C4286" w14:paraId="748E0186" w14:textId="77777777" w:rsidTr="002C4286">
        <w:tc>
          <w:tcPr>
            <w:tcW w:w="10456" w:type="dxa"/>
          </w:tcPr>
          <w:p w14:paraId="22536673" w14:textId="77777777" w:rsidR="002C4286" w:rsidRPr="002C4286" w:rsidRDefault="002C4286" w:rsidP="00B90AFB">
            <w:pPr>
              <w:rPr>
                <w:rFonts w:ascii="Tahoma" w:hAnsi="Tahoma" w:cs="Tahoma"/>
              </w:rPr>
            </w:pPr>
          </w:p>
        </w:tc>
      </w:tr>
      <w:tr w:rsidR="002C4286" w:rsidRPr="002C4286" w14:paraId="759DDCEB" w14:textId="77777777" w:rsidTr="002C4286">
        <w:tc>
          <w:tcPr>
            <w:tcW w:w="10456" w:type="dxa"/>
          </w:tcPr>
          <w:p w14:paraId="06DD5F4E" w14:textId="77777777" w:rsidR="002C4286" w:rsidRPr="002C4286" w:rsidRDefault="002C4286" w:rsidP="002C4286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2C4286">
              <w:rPr>
                <w:rFonts w:ascii="Tahoma" w:hAnsi="Tahoma" w:cs="Tahoma"/>
                <w:b/>
                <w:bCs/>
                <w:sz w:val="24"/>
                <w:szCs w:val="24"/>
              </w:rPr>
              <w:t>Self-administered Therapies Script</w:t>
            </w:r>
            <w:r w:rsidRPr="002C4286">
              <w:rPr>
                <w:rFonts w:ascii="Tahoma" w:hAnsi="Tahoma" w:cs="Tahoma"/>
                <w:b/>
                <w:bCs/>
                <w:sz w:val="24"/>
                <w:szCs w:val="24"/>
              </w:rPr>
              <w:tab/>
            </w:r>
            <w:r w:rsidRPr="002C4286">
              <w:rPr>
                <w:rFonts w:ascii="Tahoma" w:hAnsi="Tahoma" w:cs="Tahoma"/>
                <w:b/>
                <w:bCs/>
                <w:sz w:val="24"/>
                <w:szCs w:val="24"/>
              </w:rPr>
              <w:tab/>
            </w:r>
            <w:r w:rsidRPr="002C4286">
              <w:rPr>
                <w:rFonts w:ascii="Tahoma" w:hAnsi="Tahoma" w:cs="Tahoma"/>
                <w:b/>
                <w:bCs/>
                <w:sz w:val="24"/>
                <w:szCs w:val="24"/>
              </w:rPr>
              <w:tab/>
            </w:r>
          </w:p>
        </w:tc>
      </w:tr>
      <w:tr w:rsidR="002C4286" w:rsidRPr="002C4286" w14:paraId="2B17BCC5" w14:textId="77777777" w:rsidTr="002C4286">
        <w:tc>
          <w:tcPr>
            <w:tcW w:w="10456" w:type="dxa"/>
          </w:tcPr>
          <w:p w14:paraId="44311C4E" w14:textId="77777777" w:rsidR="002C4286" w:rsidRPr="002C4286" w:rsidRDefault="002C4286" w:rsidP="00B90AFB">
            <w:pPr>
              <w:rPr>
                <w:rFonts w:ascii="Tahoma" w:hAnsi="Tahoma" w:cs="Tahoma"/>
              </w:rPr>
            </w:pPr>
          </w:p>
        </w:tc>
      </w:tr>
      <w:tr w:rsidR="002C4286" w:rsidRPr="002C4286" w14:paraId="61B93595" w14:textId="77777777" w:rsidTr="002C4286">
        <w:tc>
          <w:tcPr>
            <w:tcW w:w="10456" w:type="dxa"/>
          </w:tcPr>
          <w:tbl>
            <w:tblPr>
              <w:tblW w:w="10250" w:type="dxa"/>
              <w:tblLook w:val="04A0" w:firstRow="1" w:lastRow="0" w:firstColumn="1" w:lastColumn="0" w:noHBand="0" w:noVBand="1"/>
            </w:tblPr>
            <w:tblGrid>
              <w:gridCol w:w="1299"/>
              <w:gridCol w:w="2176"/>
              <w:gridCol w:w="1362"/>
              <w:gridCol w:w="5413"/>
            </w:tblGrid>
            <w:tr w:rsidR="00D35219" w14:paraId="42BDC7E7" w14:textId="77777777" w:rsidTr="00244E5A">
              <w:trPr>
                <w:trHeight w:val="300"/>
              </w:trPr>
              <w:tc>
                <w:tcPr>
                  <w:tcW w:w="1299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14FF138D" w14:textId="77777777" w:rsidR="00D35219" w:rsidRDefault="00D35219" w:rsidP="00D35219">
                  <w:pPr>
                    <w:rPr>
                      <w:rFonts w:ascii="Tahoma" w:hAnsi="Tahoma" w:cs="Tahoma"/>
                      <w:b/>
                      <w:bCs/>
                      <w:color w:val="7030A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7030A0"/>
                      <w:sz w:val="20"/>
                      <w:szCs w:val="20"/>
                    </w:rPr>
                    <w:t>For this</w:t>
                  </w:r>
                </w:p>
              </w:tc>
              <w:tc>
                <w:tcPr>
                  <w:tcW w:w="2176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189DBF4C" w14:textId="77777777" w:rsidR="00D35219" w:rsidRDefault="00D35219" w:rsidP="00D35219">
                  <w:pPr>
                    <w:rPr>
                      <w:rFonts w:ascii="Tahoma" w:hAnsi="Tahoma" w:cs="Tahoma"/>
                      <w:b/>
                      <w:bCs/>
                      <w:color w:val="7030A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7030A0"/>
                      <w:sz w:val="20"/>
                      <w:szCs w:val="20"/>
                    </w:rPr>
                    <w:t>Called</w:t>
                  </w:r>
                </w:p>
              </w:tc>
              <w:tc>
                <w:tcPr>
                  <w:tcW w:w="1362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76C08D7D" w14:textId="77777777" w:rsidR="00D35219" w:rsidRDefault="00D35219" w:rsidP="00D35219">
                  <w:pPr>
                    <w:rPr>
                      <w:rFonts w:ascii="Tahoma" w:hAnsi="Tahoma" w:cs="Tahoma"/>
                      <w:b/>
                      <w:bCs/>
                      <w:color w:val="7030A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7030A0"/>
                      <w:sz w:val="20"/>
                      <w:szCs w:val="20"/>
                    </w:rPr>
                    <w:t>Starting on</w:t>
                  </w:r>
                </w:p>
              </w:tc>
              <w:tc>
                <w:tcPr>
                  <w:tcW w:w="5413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5400EE2B" w14:textId="77777777" w:rsidR="00D35219" w:rsidRDefault="00D35219" w:rsidP="00D35219">
                  <w:pPr>
                    <w:rPr>
                      <w:rFonts w:ascii="Tahoma" w:hAnsi="Tahoma" w:cs="Tahoma"/>
                      <w:b/>
                      <w:bCs/>
                      <w:color w:val="7030A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7030A0"/>
                      <w:sz w:val="20"/>
                      <w:szCs w:val="20"/>
                    </w:rPr>
                    <w:t>Do this</w:t>
                  </w:r>
                </w:p>
              </w:tc>
            </w:tr>
            <w:tr w:rsidR="00D35219" w14:paraId="47A93147" w14:textId="77777777" w:rsidTr="00244E5A">
              <w:trPr>
                <w:trHeight w:val="300"/>
              </w:trPr>
              <w:tc>
                <w:tcPr>
                  <w:tcW w:w="1299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05AAD26C" w14:textId="77777777" w:rsidR="00D35219" w:rsidRDefault="00D35219" w:rsidP="00D35219">
                  <w:pP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Home Therapy</w:t>
                  </w:r>
                </w:p>
              </w:tc>
              <w:tc>
                <w:tcPr>
                  <w:tcW w:w="2176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05572320" w14:textId="77777777" w:rsidR="00D35219" w:rsidRDefault="00D35219" w:rsidP="00D35219">
                  <w:pP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Thrive Coaching Package</w:t>
                  </w:r>
                </w:p>
              </w:tc>
              <w:tc>
                <w:tcPr>
                  <w:tcW w:w="1362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7AEB2457" w14:textId="77777777" w:rsidR="00D35219" w:rsidRDefault="00D35219" w:rsidP="00D35219">
                  <w:pPr>
                    <w:jc w:val="center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8/24/2025</w:t>
                  </w:r>
                </w:p>
              </w:tc>
              <w:tc>
                <w:tcPr>
                  <w:tcW w:w="5413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29DE13C5" w14:textId="77777777" w:rsidR="00D35219" w:rsidRDefault="00D35219" w:rsidP="00D35219">
                  <w:pP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Participate in Coaching on Tuesday or Thursday weekly with Mindset Coach and Friday with Dr. Kami.  See www.YOYUniversity.com for specific times. Must participate a minimum of twice per month with both coaching sessions to stay active in YOY University</w:t>
                  </w:r>
                </w:p>
              </w:tc>
            </w:tr>
            <w:tr w:rsidR="00D35219" w14:paraId="06D0CFAC" w14:textId="77777777" w:rsidTr="00244E5A">
              <w:trPr>
                <w:trHeight w:val="300"/>
              </w:trPr>
              <w:tc>
                <w:tcPr>
                  <w:tcW w:w="1299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40D439EC" w14:textId="77777777" w:rsidR="00D35219" w:rsidRDefault="00D35219" w:rsidP="00D35219">
                  <w:pP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Supplement</w:t>
                  </w:r>
                </w:p>
              </w:tc>
              <w:tc>
                <w:tcPr>
                  <w:tcW w:w="2176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28BEF75D" w14:textId="77777777" w:rsidR="00D35219" w:rsidRDefault="00D35219" w:rsidP="00D35219">
                  <w:pP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Core Restore - 7 days</w:t>
                  </w:r>
                </w:p>
              </w:tc>
              <w:tc>
                <w:tcPr>
                  <w:tcW w:w="1362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41248274" w14:textId="77777777" w:rsidR="00D35219" w:rsidRDefault="00D35219" w:rsidP="00D35219">
                  <w:pPr>
                    <w:jc w:val="center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8/31/2025</w:t>
                  </w:r>
                </w:p>
              </w:tc>
              <w:tc>
                <w:tcPr>
                  <w:tcW w:w="5413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30AD638C" w14:textId="77777777" w:rsidR="00D35219" w:rsidRDefault="00D35219" w:rsidP="00D35219">
                  <w:pP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Mix 2 scoops of Core Support with 8-10 ounces of water or to the desired thickness</w:t>
                  </w:r>
                </w:p>
              </w:tc>
            </w:tr>
            <w:tr w:rsidR="00D35219" w14:paraId="6615D7C2" w14:textId="77777777" w:rsidTr="00244E5A">
              <w:trPr>
                <w:trHeight w:val="300"/>
              </w:trPr>
              <w:tc>
                <w:tcPr>
                  <w:tcW w:w="1299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13BBBCD9" w14:textId="77777777" w:rsidR="00D35219" w:rsidRDefault="00D35219" w:rsidP="00D35219">
                  <w:pP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Supplement</w:t>
                  </w:r>
                </w:p>
              </w:tc>
              <w:tc>
                <w:tcPr>
                  <w:tcW w:w="2176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24488FA0" w14:textId="77777777" w:rsidR="00D35219" w:rsidRDefault="00D35219" w:rsidP="00D35219">
                  <w:pP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SBI Protect Powder (30Serv)</w:t>
                  </w:r>
                </w:p>
              </w:tc>
              <w:tc>
                <w:tcPr>
                  <w:tcW w:w="1362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0EBAA8D9" w14:textId="77777777" w:rsidR="00D35219" w:rsidRDefault="00D35219" w:rsidP="00D35219">
                  <w:pPr>
                    <w:jc w:val="center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8/31/2025</w:t>
                  </w:r>
                </w:p>
              </w:tc>
              <w:tc>
                <w:tcPr>
                  <w:tcW w:w="5413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29EC3765" w14:textId="77777777" w:rsidR="00D35219" w:rsidRDefault="00D35219" w:rsidP="00D35219">
                  <w:pP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1 scoop in 4oz of water per day</w:t>
                  </w:r>
                </w:p>
              </w:tc>
            </w:tr>
            <w:tr w:rsidR="00D35219" w14:paraId="4CD19778" w14:textId="77777777" w:rsidTr="00244E5A">
              <w:trPr>
                <w:trHeight w:val="300"/>
              </w:trPr>
              <w:tc>
                <w:tcPr>
                  <w:tcW w:w="1299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6F0324E9" w14:textId="77777777" w:rsidR="00D35219" w:rsidRDefault="00D35219" w:rsidP="00D35219">
                  <w:pP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Home Therapy</w:t>
                  </w:r>
                </w:p>
              </w:tc>
              <w:tc>
                <w:tcPr>
                  <w:tcW w:w="2176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66ABED03" w14:textId="77777777" w:rsidR="00D35219" w:rsidRDefault="00D35219" w:rsidP="00D35219">
                  <w:pP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THRIVE Group RASHA  60 minutes</w:t>
                  </w:r>
                </w:p>
              </w:tc>
              <w:tc>
                <w:tcPr>
                  <w:tcW w:w="1362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6CB07B5B" w14:textId="77777777" w:rsidR="00D35219" w:rsidRDefault="00D35219" w:rsidP="00D35219">
                  <w:pPr>
                    <w:jc w:val="center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9/14/2025</w:t>
                  </w:r>
                </w:p>
              </w:tc>
              <w:tc>
                <w:tcPr>
                  <w:tcW w:w="5413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49794825" w14:textId="77777777" w:rsidR="00D35219" w:rsidRDefault="00D35219" w:rsidP="00D35219">
                  <w:pP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Listen to RASHA in a quiet space where you are undisturbed.  For best results listen through computer with wired headphones.  It is important that you do not have any mind-altering substances in your body when interacting with RASHA</w:t>
                  </w:r>
                </w:p>
              </w:tc>
            </w:tr>
            <w:tr w:rsidR="00D35219" w14:paraId="24602BF0" w14:textId="77777777" w:rsidTr="00244E5A">
              <w:trPr>
                <w:trHeight w:val="300"/>
              </w:trPr>
              <w:tc>
                <w:tcPr>
                  <w:tcW w:w="1299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1FACC33E" w14:textId="77777777" w:rsidR="00D35219" w:rsidRDefault="00D35219" w:rsidP="00D35219">
                  <w:pP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Supplement</w:t>
                  </w:r>
                </w:p>
              </w:tc>
              <w:tc>
                <w:tcPr>
                  <w:tcW w:w="2176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41CAE389" w14:textId="77777777" w:rsidR="00D35219" w:rsidRDefault="00D35219" w:rsidP="00D35219">
                  <w:pP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DHEA 25g (90ct)</w:t>
                  </w:r>
                </w:p>
              </w:tc>
              <w:tc>
                <w:tcPr>
                  <w:tcW w:w="1362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1F87D996" w14:textId="77777777" w:rsidR="00D35219" w:rsidRDefault="00D35219" w:rsidP="00D35219">
                  <w:pPr>
                    <w:jc w:val="center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9/14/2025</w:t>
                  </w:r>
                </w:p>
              </w:tc>
              <w:tc>
                <w:tcPr>
                  <w:tcW w:w="5413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39B308AA" w14:textId="77777777" w:rsidR="00D35219" w:rsidRDefault="00D35219" w:rsidP="00D35219">
                  <w:pP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Take 1 Capsule per day</w:t>
                  </w:r>
                </w:p>
              </w:tc>
            </w:tr>
            <w:tr w:rsidR="00D35219" w14:paraId="75B8DE33" w14:textId="77777777" w:rsidTr="00244E5A">
              <w:trPr>
                <w:trHeight w:val="300"/>
              </w:trPr>
              <w:tc>
                <w:tcPr>
                  <w:tcW w:w="1299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18826949" w14:textId="77777777" w:rsidR="00D35219" w:rsidRDefault="00D35219" w:rsidP="00D35219">
                  <w:pP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Supplement</w:t>
                  </w:r>
                </w:p>
              </w:tc>
              <w:tc>
                <w:tcPr>
                  <w:tcW w:w="2176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5E0DD9DA" w14:textId="77777777" w:rsidR="00D35219" w:rsidRDefault="00D35219" w:rsidP="00D35219">
                  <w:pP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Diaxinol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(120ct)</w:t>
                  </w:r>
                </w:p>
              </w:tc>
              <w:tc>
                <w:tcPr>
                  <w:tcW w:w="1362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546B7336" w14:textId="77777777" w:rsidR="00D35219" w:rsidRDefault="00D35219" w:rsidP="00D35219">
                  <w:pPr>
                    <w:jc w:val="center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9/14/2025</w:t>
                  </w:r>
                </w:p>
              </w:tc>
              <w:tc>
                <w:tcPr>
                  <w:tcW w:w="5413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392FB17D" w14:textId="77777777" w:rsidR="00D35219" w:rsidRDefault="00D35219" w:rsidP="00D35219">
                  <w:pP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Take 2 Capsules once per day</w:t>
                  </w:r>
                </w:p>
              </w:tc>
            </w:tr>
            <w:tr w:rsidR="00D35219" w14:paraId="619A4D4E" w14:textId="77777777" w:rsidTr="00244E5A">
              <w:trPr>
                <w:trHeight w:val="300"/>
              </w:trPr>
              <w:tc>
                <w:tcPr>
                  <w:tcW w:w="1299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503149E8" w14:textId="77777777" w:rsidR="00D35219" w:rsidRDefault="00D35219" w:rsidP="00D35219">
                  <w:pP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Supplement</w:t>
                  </w:r>
                </w:p>
              </w:tc>
              <w:tc>
                <w:tcPr>
                  <w:tcW w:w="2176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0DED1B08" w14:textId="77777777" w:rsidR="00D35219" w:rsidRDefault="00D35219" w:rsidP="00D35219">
                  <w:pP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Majestic Earth Plant Derived Minerals </w:t>
                  </w:r>
                </w:p>
              </w:tc>
              <w:tc>
                <w:tcPr>
                  <w:tcW w:w="1362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5C32BBE6" w14:textId="77777777" w:rsidR="00D35219" w:rsidRDefault="00D35219" w:rsidP="00D35219">
                  <w:pPr>
                    <w:jc w:val="center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9/14/2025</w:t>
                  </w:r>
                </w:p>
              </w:tc>
              <w:tc>
                <w:tcPr>
                  <w:tcW w:w="5413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215F5706" w14:textId="77777777" w:rsidR="00D35219" w:rsidRDefault="00D35219" w:rsidP="00D35219">
                  <w:pP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Take 1 Ounce in am and pm (May mix with beverage of your choice)</w:t>
                  </w:r>
                </w:p>
              </w:tc>
            </w:tr>
            <w:tr w:rsidR="00D35219" w14:paraId="51F2E489" w14:textId="77777777" w:rsidTr="00244E5A">
              <w:trPr>
                <w:trHeight w:val="300"/>
              </w:trPr>
              <w:tc>
                <w:tcPr>
                  <w:tcW w:w="1299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77949827" w14:textId="77777777" w:rsidR="00D35219" w:rsidRDefault="00D35219" w:rsidP="00D35219">
                  <w:pP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Supplement</w:t>
                  </w:r>
                </w:p>
              </w:tc>
              <w:tc>
                <w:tcPr>
                  <w:tcW w:w="2176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1A9E02D0" w14:textId="77777777" w:rsidR="00D35219" w:rsidRDefault="00D35219" w:rsidP="00D35219">
                  <w:pP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Orthomega 820 (180ct)</w:t>
                  </w:r>
                </w:p>
              </w:tc>
              <w:tc>
                <w:tcPr>
                  <w:tcW w:w="1362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3ADE95BE" w14:textId="77777777" w:rsidR="00D35219" w:rsidRDefault="00D35219" w:rsidP="00D35219">
                  <w:pPr>
                    <w:jc w:val="center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9/14/2025</w:t>
                  </w:r>
                </w:p>
              </w:tc>
              <w:tc>
                <w:tcPr>
                  <w:tcW w:w="5413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08236C00" w14:textId="77777777" w:rsidR="00D35219" w:rsidRDefault="00D35219" w:rsidP="00D35219">
                  <w:pP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Take 3 Capsules per day</w:t>
                  </w:r>
                </w:p>
              </w:tc>
            </w:tr>
            <w:tr w:rsidR="00D35219" w14:paraId="060182A7" w14:textId="77777777" w:rsidTr="00244E5A">
              <w:trPr>
                <w:trHeight w:val="300"/>
              </w:trPr>
              <w:tc>
                <w:tcPr>
                  <w:tcW w:w="1299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6E363FDF" w14:textId="77777777" w:rsidR="00D35219" w:rsidRDefault="00D35219" w:rsidP="00D35219">
                  <w:pP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Supplement</w:t>
                  </w:r>
                </w:p>
              </w:tc>
              <w:tc>
                <w:tcPr>
                  <w:tcW w:w="2176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323D41A1" w14:textId="77777777" w:rsidR="00D35219" w:rsidRDefault="00D35219" w:rsidP="00D35219">
                  <w:pP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Reacted Zinc (60ct)</w:t>
                  </w:r>
                </w:p>
              </w:tc>
              <w:tc>
                <w:tcPr>
                  <w:tcW w:w="1362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730B7B74" w14:textId="77777777" w:rsidR="00D35219" w:rsidRDefault="00D35219" w:rsidP="00D35219">
                  <w:pPr>
                    <w:jc w:val="center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9/14/2025</w:t>
                  </w:r>
                </w:p>
              </w:tc>
              <w:tc>
                <w:tcPr>
                  <w:tcW w:w="5413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1A8BF34D" w14:textId="77777777" w:rsidR="00D35219" w:rsidRDefault="00D35219" w:rsidP="00D35219">
                  <w:pP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Take 1 Capsule per day</w:t>
                  </w:r>
                </w:p>
              </w:tc>
            </w:tr>
            <w:tr w:rsidR="00D35219" w14:paraId="7D0E3A02" w14:textId="77777777" w:rsidTr="00244E5A">
              <w:trPr>
                <w:trHeight w:val="300"/>
              </w:trPr>
              <w:tc>
                <w:tcPr>
                  <w:tcW w:w="1299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02FE048F" w14:textId="77777777" w:rsidR="00D35219" w:rsidRDefault="00D35219" w:rsidP="00D35219">
                  <w:pP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Supplement</w:t>
                  </w:r>
                </w:p>
              </w:tc>
              <w:tc>
                <w:tcPr>
                  <w:tcW w:w="2176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660184CA" w14:textId="77777777" w:rsidR="00D35219" w:rsidRDefault="00D35219" w:rsidP="00D35219">
                  <w:pP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Ultimate Tangy Tangerine</w:t>
                  </w:r>
                </w:p>
              </w:tc>
              <w:tc>
                <w:tcPr>
                  <w:tcW w:w="1362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635024FB" w14:textId="77777777" w:rsidR="00D35219" w:rsidRDefault="00D35219" w:rsidP="00D35219">
                  <w:pPr>
                    <w:jc w:val="center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9/14/2025</w:t>
                  </w:r>
                </w:p>
              </w:tc>
              <w:tc>
                <w:tcPr>
                  <w:tcW w:w="5413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14A79BBC" w14:textId="77777777" w:rsidR="00D35219" w:rsidRDefault="00D35219" w:rsidP="00D35219">
                  <w:pP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Take 1 Ounce in am and pm (May mix with beverage of your choice)</w:t>
                  </w:r>
                </w:p>
              </w:tc>
            </w:tr>
            <w:tr w:rsidR="00D35219" w14:paraId="0A55DE47" w14:textId="77777777" w:rsidTr="00244E5A">
              <w:trPr>
                <w:trHeight w:val="300"/>
              </w:trPr>
              <w:tc>
                <w:tcPr>
                  <w:tcW w:w="1299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25D46034" w14:textId="77777777" w:rsidR="00D35219" w:rsidRDefault="00D35219" w:rsidP="00D35219">
                  <w:pP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Supplement</w:t>
                  </w:r>
                </w:p>
              </w:tc>
              <w:tc>
                <w:tcPr>
                  <w:tcW w:w="2176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5F7B7FEF" w14:textId="77777777" w:rsidR="00D35219" w:rsidRDefault="00D35219" w:rsidP="00D35219">
                  <w:pP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Vitamin D3 50,000IU (15ct)</w:t>
                  </w:r>
                </w:p>
              </w:tc>
              <w:tc>
                <w:tcPr>
                  <w:tcW w:w="1362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1FE7D3E2" w14:textId="77777777" w:rsidR="00D35219" w:rsidRDefault="00D35219" w:rsidP="00D35219">
                  <w:pPr>
                    <w:jc w:val="center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9/14/2025</w:t>
                  </w:r>
                </w:p>
              </w:tc>
              <w:tc>
                <w:tcPr>
                  <w:tcW w:w="5413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1BB859B3" w14:textId="77777777" w:rsidR="00D35219" w:rsidRDefault="00D35219" w:rsidP="00D35219">
                  <w:pP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Take 1 capsule weekly</w:t>
                  </w:r>
                </w:p>
              </w:tc>
            </w:tr>
            <w:tr w:rsidR="00D35219" w14:paraId="658092F7" w14:textId="77777777" w:rsidTr="00244E5A">
              <w:trPr>
                <w:trHeight w:val="300"/>
              </w:trPr>
              <w:tc>
                <w:tcPr>
                  <w:tcW w:w="1299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1B3D10C1" w14:textId="77777777" w:rsidR="00D35219" w:rsidRDefault="00D35219" w:rsidP="00D35219">
                  <w:pP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Supplement</w:t>
                  </w:r>
                </w:p>
              </w:tc>
              <w:tc>
                <w:tcPr>
                  <w:tcW w:w="2176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10B8701E" w14:textId="77777777" w:rsidR="00D35219" w:rsidRDefault="00D35219" w:rsidP="00D35219">
                  <w:pP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Vitamin K2 with D3 (60ct)</w:t>
                  </w:r>
                </w:p>
              </w:tc>
              <w:tc>
                <w:tcPr>
                  <w:tcW w:w="1362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0EB1E4A0" w14:textId="77777777" w:rsidR="00D35219" w:rsidRDefault="00D35219" w:rsidP="00D35219">
                  <w:pPr>
                    <w:jc w:val="center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9/14/2025</w:t>
                  </w:r>
                </w:p>
              </w:tc>
              <w:tc>
                <w:tcPr>
                  <w:tcW w:w="5413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599C8AAA" w14:textId="77777777" w:rsidR="00D35219" w:rsidRDefault="00D35219" w:rsidP="00D35219">
                  <w:pP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Take 1 Capsule per day</w:t>
                  </w:r>
                </w:p>
              </w:tc>
            </w:tr>
          </w:tbl>
          <w:p w14:paraId="48B1A2A3" w14:textId="48703DC9" w:rsidR="002C4286" w:rsidRPr="002C4286" w:rsidRDefault="002C4286" w:rsidP="002C4286">
            <w:pPr>
              <w:jc w:val="center"/>
              <w:rPr>
                <w:rFonts w:ascii="Tahoma" w:hAnsi="Tahoma" w:cs="Tahoma"/>
              </w:rPr>
            </w:pPr>
          </w:p>
        </w:tc>
      </w:tr>
    </w:tbl>
    <w:p w14:paraId="19498453" w14:textId="77777777" w:rsidR="009B596F" w:rsidRDefault="009B596F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2C4286" w:rsidRPr="002C4286" w14:paraId="4ED5A86E" w14:textId="77777777" w:rsidTr="002C4286">
        <w:tc>
          <w:tcPr>
            <w:tcW w:w="10456" w:type="dxa"/>
          </w:tcPr>
          <w:p w14:paraId="34662CE9" w14:textId="77777777" w:rsidR="002C4286" w:rsidRPr="002C4286" w:rsidRDefault="002C4286" w:rsidP="00B90AFB">
            <w:pPr>
              <w:rPr>
                <w:rFonts w:ascii="Tahoma" w:hAnsi="Tahoma" w:cs="Tahoma"/>
              </w:rPr>
            </w:pPr>
          </w:p>
        </w:tc>
      </w:tr>
      <w:tr w:rsidR="002C4286" w:rsidRPr="002C4286" w14:paraId="4CFD7354" w14:textId="77777777" w:rsidTr="002C4286">
        <w:tc>
          <w:tcPr>
            <w:tcW w:w="10456" w:type="dxa"/>
          </w:tcPr>
          <w:p w14:paraId="75AB703B" w14:textId="77777777" w:rsidR="002C4286" w:rsidRPr="002C4286" w:rsidRDefault="002C4286" w:rsidP="002C4286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2C4286">
              <w:rPr>
                <w:rFonts w:ascii="Tahoma" w:hAnsi="Tahoma" w:cs="Tahoma"/>
                <w:b/>
                <w:bCs/>
                <w:sz w:val="24"/>
                <w:szCs w:val="24"/>
              </w:rPr>
              <w:t>RASHA Script</w:t>
            </w:r>
            <w:r w:rsidRPr="002C4286">
              <w:rPr>
                <w:rFonts w:ascii="Tahoma" w:hAnsi="Tahoma" w:cs="Tahoma"/>
                <w:b/>
                <w:bCs/>
                <w:sz w:val="24"/>
                <w:szCs w:val="24"/>
              </w:rPr>
              <w:tab/>
            </w:r>
            <w:r w:rsidRPr="002C4286">
              <w:rPr>
                <w:rFonts w:ascii="Tahoma" w:hAnsi="Tahoma" w:cs="Tahoma"/>
                <w:b/>
                <w:bCs/>
                <w:sz w:val="24"/>
                <w:szCs w:val="24"/>
              </w:rPr>
              <w:tab/>
            </w:r>
          </w:p>
        </w:tc>
      </w:tr>
      <w:tr w:rsidR="002C4286" w:rsidRPr="002C4286" w14:paraId="1B1A4A7D" w14:textId="77777777" w:rsidTr="002C4286">
        <w:tc>
          <w:tcPr>
            <w:tcW w:w="10456" w:type="dxa"/>
          </w:tcPr>
          <w:p w14:paraId="323E4CEF" w14:textId="77777777" w:rsidR="002C4286" w:rsidRPr="002C4286" w:rsidRDefault="002C4286" w:rsidP="00B90AFB">
            <w:pPr>
              <w:rPr>
                <w:rFonts w:ascii="Tahoma" w:hAnsi="Tahoma" w:cs="Tahoma"/>
              </w:rPr>
            </w:pPr>
          </w:p>
        </w:tc>
      </w:tr>
      <w:tr w:rsidR="002C4286" w:rsidRPr="002C4286" w14:paraId="067EA2C7" w14:textId="77777777" w:rsidTr="002C4286">
        <w:tc>
          <w:tcPr>
            <w:tcW w:w="10456" w:type="dxa"/>
          </w:tcPr>
          <w:tbl>
            <w:tblPr>
              <w:tblW w:w="8932" w:type="dxa"/>
              <w:tblLook w:val="04A0" w:firstRow="1" w:lastRow="0" w:firstColumn="1" w:lastColumn="0" w:noHBand="0" w:noVBand="1"/>
            </w:tblPr>
            <w:tblGrid>
              <w:gridCol w:w="6616"/>
              <w:gridCol w:w="2316"/>
            </w:tblGrid>
            <w:tr w:rsidR="00D35219" w14:paraId="26AEDBC0" w14:textId="77777777" w:rsidTr="00D35219">
              <w:trPr>
                <w:trHeight w:val="300"/>
              </w:trPr>
              <w:tc>
                <w:tcPr>
                  <w:tcW w:w="6616" w:type="dxa"/>
                  <w:tcBorders>
                    <w:top w:val="single" w:sz="4" w:space="0" w:color="F2CEEF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5888FC5F" w14:textId="77777777" w:rsidR="00D35219" w:rsidRDefault="00D35219" w:rsidP="00D35219">
                  <w:pPr>
                    <w:rPr>
                      <w:rFonts w:ascii="Tahoma" w:hAnsi="Tahoma" w:cs="Tahoma"/>
                      <w:b/>
                      <w:bCs/>
                      <w:color w:val="7030A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7030A0"/>
                      <w:sz w:val="20"/>
                      <w:szCs w:val="20"/>
                    </w:rPr>
                    <w:t>Do this session</w:t>
                  </w:r>
                </w:p>
              </w:tc>
              <w:tc>
                <w:tcPr>
                  <w:tcW w:w="2316" w:type="dxa"/>
                  <w:tcBorders>
                    <w:top w:val="single" w:sz="4" w:space="0" w:color="F2CEEF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1A46BC34" w14:textId="77777777" w:rsidR="00D35219" w:rsidRDefault="00D35219" w:rsidP="00D35219">
                  <w:pPr>
                    <w:rPr>
                      <w:rFonts w:ascii="Tahoma" w:hAnsi="Tahoma" w:cs="Tahoma"/>
                      <w:b/>
                      <w:bCs/>
                      <w:color w:val="7030A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7030A0"/>
                      <w:sz w:val="20"/>
                      <w:szCs w:val="20"/>
                    </w:rPr>
                    <w:t>During this week **</w:t>
                  </w:r>
                </w:p>
              </w:tc>
            </w:tr>
            <w:tr w:rsidR="00D35219" w14:paraId="56534E7A" w14:textId="77777777" w:rsidTr="00D35219">
              <w:trPr>
                <w:trHeight w:val="300"/>
              </w:trPr>
              <w:tc>
                <w:tcPr>
                  <w:tcW w:w="6616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1D312BD2" w14:textId="77777777" w:rsidR="00D35219" w:rsidRDefault="00D35219" w:rsidP="00D35219">
                  <w:pP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Stress Relief</w:t>
                  </w:r>
                </w:p>
              </w:tc>
              <w:tc>
                <w:tcPr>
                  <w:tcW w:w="2316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026ACD51" w14:textId="77777777" w:rsidR="00D35219" w:rsidRDefault="00D35219" w:rsidP="00D35219">
                  <w:pPr>
                    <w:jc w:val="right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9/14/2025</w:t>
                  </w:r>
                </w:p>
              </w:tc>
            </w:tr>
            <w:tr w:rsidR="00D35219" w14:paraId="1067C78F" w14:textId="77777777" w:rsidTr="00D35219">
              <w:trPr>
                <w:trHeight w:val="300"/>
              </w:trPr>
              <w:tc>
                <w:tcPr>
                  <w:tcW w:w="6616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54F6850C" w14:textId="77777777" w:rsidR="00D35219" w:rsidRDefault="00D35219" w:rsidP="00D35219">
                  <w:pP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Stress Relief</w:t>
                  </w:r>
                </w:p>
              </w:tc>
              <w:tc>
                <w:tcPr>
                  <w:tcW w:w="2316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105B0F54" w14:textId="77777777" w:rsidR="00D35219" w:rsidRDefault="00D35219" w:rsidP="00D35219">
                  <w:pPr>
                    <w:jc w:val="right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9/16/2025</w:t>
                  </w:r>
                </w:p>
              </w:tc>
            </w:tr>
            <w:tr w:rsidR="00D35219" w14:paraId="323C894D" w14:textId="77777777" w:rsidTr="00D35219">
              <w:trPr>
                <w:trHeight w:val="300"/>
              </w:trPr>
              <w:tc>
                <w:tcPr>
                  <w:tcW w:w="6616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785F7BB5" w14:textId="77777777" w:rsidR="00D35219" w:rsidRDefault="00D35219" w:rsidP="00D35219">
                  <w:pP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Stress Relief</w:t>
                  </w:r>
                </w:p>
              </w:tc>
              <w:tc>
                <w:tcPr>
                  <w:tcW w:w="2316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0219C8E4" w14:textId="77777777" w:rsidR="00D35219" w:rsidRDefault="00D35219" w:rsidP="00D35219">
                  <w:pPr>
                    <w:jc w:val="right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9/18/2025</w:t>
                  </w:r>
                </w:p>
              </w:tc>
            </w:tr>
            <w:tr w:rsidR="00D35219" w14:paraId="7BF1CB87" w14:textId="77777777" w:rsidTr="00D35219">
              <w:trPr>
                <w:trHeight w:val="300"/>
              </w:trPr>
              <w:tc>
                <w:tcPr>
                  <w:tcW w:w="6616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576C2AD6" w14:textId="77777777" w:rsidR="00D35219" w:rsidRDefault="00D35219" w:rsidP="00D35219">
                  <w:pP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Stress Relief</w:t>
                  </w:r>
                </w:p>
              </w:tc>
              <w:tc>
                <w:tcPr>
                  <w:tcW w:w="2316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6BB438BE" w14:textId="77777777" w:rsidR="00D35219" w:rsidRDefault="00D35219" w:rsidP="00D35219">
                  <w:pPr>
                    <w:jc w:val="right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9/20/2025</w:t>
                  </w:r>
                </w:p>
              </w:tc>
            </w:tr>
            <w:tr w:rsidR="00D35219" w14:paraId="4BCB1C15" w14:textId="77777777" w:rsidTr="00D35219">
              <w:trPr>
                <w:trHeight w:val="300"/>
              </w:trPr>
              <w:tc>
                <w:tcPr>
                  <w:tcW w:w="6616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0619F9A6" w14:textId="77777777" w:rsidR="00D35219" w:rsidRDefault="00D35219" w:rsidP="00D35219">
                  <w:pP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Beauty/Anti-Aging</w:t>
                  </w:r>
                </w:p>
              </w:tc>
              <w:tc>
                <w:tcPr>
                  <w:tcW w:w="2316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2D8B15AB" w14:textId="77777777" w:rsidR="00D35219" w:rsidRDefault="00D35219" w:rsidP="00D35219">
                  <w:pPr>
                    <w:jc w:val="right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9/21/2025</w:t>
                  </w:r>
                </w:p>
              </w:tc>
            </w:tr>
            <w:tr w:rsidR="00D35219" w14:paraId="706FA572" w14:textId="77777777" w:rsidTr="00D35219">
              <w:trPr>
                <w:trHeight w:val="300"/>
              </w:trPr>
              <w:tc>
                <w:tcPr>
                  <w:tcW w:w="6616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4A013F19" w14:textId="77777777" w:rsidR="00D35219" w:rsidRDefault="00D35219" w:rsidP="00D35219">
                  <w:pP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Stress Relief</w:t>
                  </w:r>
                </w:p>
              </w:tc>
              <w:tc>
                <w:tcPr>
                  <w:tcW w:w="2316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2CDE8A62" w14:textId="77777777" w:rsidR="00D35219" w:rsidRDefault="00D35219" w:rsidP="00D35219">
                  <w:pPr>
                    <w:jc w:val="right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9/22/2025</w:t>
                  </w:r>
                </w:p>
              </w:tc>
            </w:tr>
            <w:tr w:rsidR="00D35219" w14:paraId="589B8C53" w14:textId="77777777" w:rsidTr="00D35219">
              <w:trPr>
                <w:trHeight w:val="300"/>
              </w:trPr>
              <w:tc>
                <w:tcPr>
                  <w:tcW w:w="6616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062AEA13" w14:textId="77777777" w:rsidR="00D35219" w:rsidRDefault="00D35219" w:rsidP="00D35219">
                  <w:pP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Stress Relief</w:t>
                  </w:r>
                </w:p>
              </w:tc>
              <w:tc>
                <w:tcPr>
                  <w:tcW w:w="2316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37627E7E" w14:textId="77777777" w:rsidR="00D35219" w:rsidRDefault="00D35219" w:rsidP="00D35219">
                  <w:pPr>
                    <w:jc w:val="right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9/24/2025</w:t>
                  </w:r>
                </w:p>
              </w:tc>
            </w:tr>
            <w:tr w:rsidR="00D35219" w14:paraId="168138AA" w14:textId="77777777" w:rsidTr="00D35219">
              <w:trPr>
                <w:trHeight w:val="300"/>
              </w:trPr>
              <w:tc>
                <w:tcPr>
                  <w:tcW w:w="6616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62634336" w14:textId="77777777" w:rsidR="00D35219" w:rsidRDefault="00D35219" w:rsidP="00D35219">
                  <w:pP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Stress Relief</w:t>
                  </w:r>
                </w:p>
              </w:tc>
              <w:tc>
                <w:tcPr>
                  <w:tcW w:w="2316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15166083" w14:textId="77777777" w:rsidR="00D35219" w:rsidRDefault="00D35219" w:rsidP="00D35219">
                  <w:pPr>
                    <w:jc w:val="right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9/26/2025</w:t>
                  </w:r>
                </w:p>
              </w:tc>
            </w:tr>
            <w:tr w:rsidR="00D35219" w14:paraId="5F7A96BD" w14:textId="77777777" w:rsidTr="00D35219">
              <w:trPr>
                <w:trHeight w:val="300"/>
              </w:trPr>
              <w:tc>
                <w:tcPr>
                  <w:tcW w:w="6616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766798A3" w14:textId="77777777" w:rsidR="00D35219" w:rsidRDefault="00D35219" w:rsidP="00D35219">
                  <w:pP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Stress Relief</w:t>
                  </w:r>
                </w:p>
              </w:tc>
              <w:tc>
                <w:tcPr>
                  <w:tcW w:w="2316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7F579EF8" w14:textId="77777777" w:rsidR="00D35219" w:rsidRDefault="00D35219" w:rsidP="00D35219">
                  <w:pPr>
                    <w:jc w:val="right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9/28/2025</w:t>
                  </w:r>
                </w:p>
              </w:tc>
            </w:tr>
            <w:tr w:rsidR="00D35219" w14:paraId="7CDAC869" w14:textId="77777777" w:rsidTr="00D35219">
              <w:trPr>
                <w:trHeight w:val="300"/>
              </w:trPr>
              <w:tc>
                <w:tcPr>
                  <w:tcW w:w="6616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7CF5BA3B" w14:textId="77777777" w:rsidR="00D35219" w:rsidRDefault="00D35219" w:rsidP="00D35219">
                  <w:pP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Beauty/Anti-Aging</w:t>
                  </w:r>
                </w:p>
              </w:tc>
              <w:tc>
                <w:tcPr>
                  <w:tcW w:w="2316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79F66703" w14:textId="77777777" w:rsidR="00D35219" w:rsidRDefault="00D35219" w:rsidP="00D35219">
                  <w:pPr>
                    <w:jc w:val="right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9/28/2025</w:t>
                  </w:r>
                </w:p>
              </w:tc>
            </w:tr>
            <w:tr w:rsidR="00D35219" w14:paraId="2B2CF9B2" w14:textId="77777777" w:rsidTr="00D35219">
              <w:trPr>
                <w:trHeight w:val="300"/>
              </w:trPr>
              <w:tc>
                <w:tcPr>
                  <w:tcW w:w="6616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70475AC1" w14:textId="77777777" w:rsidR="00D35219" w:rsidRDefault="00D35219" w:rsidP="00D35219">
                  <w:pP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Beauty/Anti-Aging</w:t>
                  </w:r>
                </w:p>
              </w:tc>
              <w:tc>
                <w:tcPr>
                  <w:tcW w:w="2316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7C718CA1" w14:textId="77777777" w:rsidR="00D35219" w:rsidRDefault="00D35219" w:rsidP="00D35219">
                  <w:pPr>
                    <w:jc w:val="right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10/5/2025</w:t>
                  </w:r>
                </w:p>
              </w:tc>
            </w:tr>
            <w:tr w:rsidR="00D35219" w14:paraId="4FB554FD" w14:textId="77777777" w:rsidTr="00D35219">
              <w:trPr>
                <w:trHeight w:val="300"/>
              </w:trPr>
              <w:tc>
                <w:tcPr>
                  <w:tcW w:w="6616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7773E938" w14:textId="77777777" w:rsidR="00D35219" w:rsidRDefault="00D35219" w:rsidP="00D35219">
                  <w:pP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Beauty/Anti-Aging</w:t>
                  </w:r>
                </w:p>
              </w:tc>
              <w:tc>
                <w:tcPr>
                  <w:tcW w:w="2316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34C6F517" w14:textId="77777777" w:rsidR="00D35219" w:rsidRDefault="00D35219" w:rsidP="00D35219">
                  <w:pPr>
                    <w:jc w:val="right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10/12/2025</w:t>
                  </w:r>
                </w:p>
              </w:tc>
            </w:tr>
            <w:tr w:rsidR="00D35219" w14:paraId="583D62BD" w14:textId="77777777" w:rsidTr="00D35219">
              <w:trPr>
                <w:trHeight w:val="300"/>
              </w:trPr>
              <w:tc>
                <w:tcPr>
                  <w:tcW w:w="6616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7A8A3B62" w14:textId="77777777" w:rsidR="00D35219" w:rsidRDefault="00D35219" w:rsidP="00D35219">
                  <w:pP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Beauty/Anti-Aging</w:t>
                  </w:r>
                </w:p>
              </w:tc>
              <w:tc>
                <w:tcPr>
                  <w:tcW w:w="2316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241517C3" w14:textId="77777777" w:rsidR="00D35219" w:rsidRDefault="00D35219" w:rsidP="00D35219">
                  <w:pPr>
                    <w:jc w:val="right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10/19/2025</w:t>
                  </w:r>
                </w:p>
              </w:tc>
            </w:tr>
            <w:tr w:rsidR="00D35219" w14:paraId="39F49265" w14:textId="77777777" w:rsidTr="00D35219">
              <w:trPr>
                <w:trHeight w:val="300"/>
              </w:trPr>
              <w:tc>
                <w:tcPr>
                  <w:tcW w:w="6616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4601D0C4" w14:textId="77777777" w:rsidR="00D35219" w:rsidRDefault="00D35219" w:rsidP="00D35219">
                  <w:pP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Woman's Health</w:t>
                  </w:r>
                </w:p>
              </w:tc>
              <w:tc>
                <w:tcPr>
                  <w:tcW w:w="2316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4EB2BC74" w14:textId="77777777" w:rsidR="00D35219" w:rsidRDefault="00D35219" w:rsidP="00D35219">
                  <w:pPr>
                    <w:jc w:val="right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10/19/2025</w:t>
                  </w:r>
                </w:p>
              </w:tc>
            </w:tr>
            <w:tr w:rsidR="00D35219" w14:paraId="248087B0" w14:textId="77777777" w:rsidTr="00D35219">
              <w:trPr>
                <w:trHeight w:val="300"/>
              </w:trPr>
              <w:tc>
                <w:tcPr>
                  <w:tcW w:w="6616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76A107E0" w14:textId="77777777" w:rsidR="00D35219" w:rsidRDefault="00D35219" w:rsidP="00D35219">
                  <w:pP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Beauty/Anti-Aging</w:t>
                  </w:r>
                </w:p>
              </w:tc>
              <w:tc>
                <w:tcPr>
                  <w:tcW w:w="2316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1AB81EC1" w14:textId="77777777" w:rsidR="00D35219" w:rsidRDefault="00D35219" w:rsidP="00D35219">
                  <w:pPr>
                    <w:jc w:val="right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10/26/2025</w:t>
                  </w:r>
                </w:p>
              </w:tc>
            </w:tr>
            <w:tr w:rsidR="00D35219" w14:paraId="00DB954E" w14:textId="77777777" w:rsidTr="00D35219">
              <w:trPr>
                <w:trHeight w:val="300"/>
              </w:trPr>
              <w:tc>
                <w:tcPr>
                  <w:tcW w:w="6616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71E23FE7" w14:textId="77777777" w:rsidR="00D35219" w:rsidRDefault="00D35219" w:rsidP="00D35219">
                  <w:pP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Woman's Health</w:t>
                  </w:r>
                </w:p>
              </w:tc>
              <w:tc>
                <w:tcPr>
                  <w:tcW w:w="2316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0FBA8060" w14:textId="77777777" w:rsidR="00D35219" w:rsidRDefault="00D35219" w:rsidP="00D35219">
                  <w:pPr>
                    <w:jc w:val="right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10/26/2025</w:t>
                  </w:r>
                </w:p>
              </w:tc>
            </w:tr>
            <w:tr w:rsidR="00D35219" w14:paraId="5DEF2404" w14:textId="77777777" w:rsidTr="00D35219">
              <w:trPr>
                <w:trHeight w:val="300"/>
              </w:trPr>
              <w:tc>
                <w:tcPr>
                  <w:tcW w:w="6616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02FB8E2F" w14:textId="77777777" w:rsidR="00D35219" w:rsidRDefault="00D35219" w:rsidP="00D35219">
                  <w:pP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Beauty/Anti-Aging</w:t>
                  </w:r>
                </w:p>
              </w:tc>
              <w:tc>
                <w:tcPr>
                  <w:tcW w:w="2316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078A4113" w14:textId="77777777" w:rsidR="00D35219" w:rsidRDefault="00D35219" w:rsidP="00D35219">
                  <w:pPr>
                    <w:jc w:val="right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11/2/2025</w:t>
                  </w:r>
                </w:p>
              </w:tc>
            </w:tr>
            <w:tr w:rsidR="00D35219" w14:paraId="4EA6E0D1" w14:textId="77777777" w:rsidTr="00D35219">
              <w:trPr>
                <w:trHeight w:val="300"/>
              </w:trPr>
              <w:tc>
                <w:tcPr>
                  <w:tcW w:w="6616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3A45A22A" w14:textId="77777777" w:rsidR="00D35219" w:rsidRDefault="00D35219" w:rsidP="00D35219">
                  <w:pP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Woman's Health</w:t>
                  </w:r>
                </w:p>
              </w:tc>
              <w:tc>
                <w:tcPr>
                  <w:tcW w:w="2316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1C6AF788" w14:textId="77777777" w:rsidR="00D35219" w:rsidRDefault="00D35219" w:rsidP="00D35219">
                  <w:pPr>
                    <w:jc w:val="right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11/2/2025</w:t>
                  </w:r>
                </w:p>
              </w:tc>
            </w:tr>
            <w:tr w:rsidR="00D35219" w14:paraId="0A7CA8EB" w14:textId="77777777" w:rsidTr="00D35219">
              <w:trPr>
                <w:trHeight w:val="300"/>
              </w:trPr>
              <w:tc>
                <w:tcPr>
                  <w:tcW w:w="6616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730B858B" w14:textId="77777777" w:rsidR="00D35219" w:rsidRDefault="00D35219" w:rsidP="00D35219">
                  <w:pP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Beauty/Anti-Aging</w:t>
                  </w:r>
                </w:p>
              </w:tc>
              <w:tc>
                <w:tcPr>
                  <w:tcW w:w="2316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1C0F1A9D" w14:textId="77777777" w:rsidR="00D35219" w:rsidRDefault="00D35219" w:rsidP="00D35219">
                  <w:pPr>
                    <w:jc w:val="right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11/9/2025</w:t>
                  </w:r>
                </w:p>
              </w:tc>
            </w:tr>
            <w:tr w:rsidR="00D35219" w14:paraId="270CE881" w14:textId="77777777" w:rsidTr="00D35219">
              <w:trPr>
                <w:trHeight w:val="300"/>
              </w:trPr>
              <w:tc>
                <w:tcPr>
                  <w:tcW w:w="6616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6B68F578" w14:textId="77777777" w:rsidR="00D35219" w:rsidRDefault="00D35219" w:rsidP="00D35219">
                  <w:pP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Woman's Health</w:t>
                  </w:r>
                </w:p>
              </w:tc>
              <w:tc>
                <w:tcPr>
                  <w:tcW w:w="2316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349DDBFA" w14:textId="77777777" w:rsidR="00D35219" w:rsidRDefault="00D35219" w:rsidP="00D35219">
                  <w:pPr>
                    <w:jc w:val="right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11/9/2025</w:t>
                  </w:r>
                </w:p>
              </w:tc>
            </w:tr>
            <w:tr w:rsidR="00D35219" w14:paraId="71A199D3" w14:textId="77777777" w:rsidTr="00D35219">
              <w:trPr>
                <w:trHeight w:val="300"/>
              </w:trPr>
              <w:tc>
                <w:tcPr>
                  <w:tcW w:w="6616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354058CF" w14:textId="77777777" w:rsidR="00D35219" w:rsidRDefault="00D35219" w:rsidP="00D35219">
                  <w:pP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Woman's Health</w:t>
                  </w:r>
                </w:p>
              </w:tc>
              <w:tc>
                <w:tcPr>
                  <w:tcW w:w="2316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009BBCAB" w14:textId="77777777" w:rsidR="00D35219" w:rsidRDefault="00D35219" w:rsidP="00D35219">
                  <w:pPr>
                    <w:jc w:val="right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11/16/2025</w:t>
                  </w:r>
                </w:p>
              </w:tc>
            </w:tr>
            <w:tr w:rsidR="00D35219" w14:paraId="0DE94DEF" w14:textId="77777777" w:rsidTr="00D35219">
              <w:trPr>
                <w:trHeight w:val="300"/>
              </w:trPr>
              <w:tc>
                <w:tcPr>
                  <w:tcW w:w="6616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5F972C36" w14:textId="77777777" w:rsidR="00D35219" w:rsidRDefault="00D35219" w:rsidP="00D35219">
                  <w:pP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Woman's Health</w:t>
                  </w:r>
                </w:p>
              </w:tc>
              <w:tc>
                <w:tcPr>
                  <w:tcW w:w="2316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45880309" w14:textId="77777777" w:rsidR="00D35219" w:rsidRDefault="00D35219" w:rsidP="00D35219">
                  <w:pPr>
                    <w:jc w:val="right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11/23/2025</w:t>
                  </w:r>
                </w:p>
              </w:tc>
            </w:tr>
            <w:tr w:rsidR="00D35219" w14:paraId="6AE9887C" w14:textId="77777777" w:rsidTr="00D35219">
              <w:trPr>
                <w:trHeight w:val="300"/>
              </w:trPr>
              <w:tc>
                <w:tcPr>
                  <w:tcW w:w="6616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4A5F7F3F" w14:textId="77777777" w:rsidR="00D35219" w:rsidRDefault="00D35219" w:rsidP="00D35219">
                  <w:pP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Woman's Health</w:t>
                  </w:r>
                </w:p>
              </w:tc>
              <w:tc>
                <w:tcPr>
                  <w:tcW w:w="2316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4CA18148" w14:textId="77777777" w:rsidR="00D35219" w:rsidRDefault="00D35219" w:rsidP="00D35219">
                  <w:pPr>
                    <w:jc w:val="right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11/30/2025</w:t>
                  </w:r>
                </w:p>
              </w:tc>
            </w:tr>
            <w:tr w:rsidR="00D35219" w14:paraId="69860C99" w14:textId="77777777" w:rsidTr="00D35219">
              <w:trPr>
                <w:trHeight w:val="300"/>
              </w:trPr>
              <w:tc>
                <w:tcPr>
                  <w:tcW w:w="6616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1C25FB61" w14:textId="77777777" w:rsidR="00D35219" w:rsidRDefault="00D35219" w:rsidP="00D35219">
                  <w:pP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Woman's Health</w:t>
                  </w:r>
                </w:p>
              </w:tc>
              <w:tc>
                <w:tcPr>
                  <w:tcW w:w="2316" w:type="dxa"/>
                  <w:tcBorders>
                    <w:top w:val="nil"/>
                    <w:left w:val="nil"/>
                    <w:bottom w:val="single" w:sz="4" w:space="0" w:color="F2CEEF"/>
                    <w:right w:val="nil"/>
                  </w:tcBorders>
                  <w:noWrap/>
                  <w:vAlign w:val="bottom"/>
                  <w:hideMark/>
                </w:tcPr>
                <w:p w14:paraId="7829754D" w14:textId="77777777" w:rsidR="00D35219" w:rsidRDefault="00D35219" w:rsidP="00D35219">
                  <w:pPr>
                    <w:jc w:val="right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12/7/2025</w:t>
                  </w:r>
                </w:p>
              </w:tc>
            </w:tr>
          </w:tbl>
          <w:p w14:paraId="5AA852D5" w14:textId="4F85BBF8" w:rsidR="002C4286" w:rsidRPr="002C4286" w:rsidRDefault="002C4286" w:rsidP="002C4286">
            <w:pPr>
              <w:jc w:val="center"/>
              <w:rPr>
                <w:rFonts w:ascii="Tahoma" w:hAnsi="Tahoma" w:cs="Tahoma"/>
              </w:rPr>
            </w:pPr>
          </w:p>
        </w:tc>
      </w:tr>
      <w:tr w:rsidR="0026526C" w:rsidRPr="002C4286" w14:paraId="3F814D4E" w14:textId="77777777" w:rsidTr="002C4286">
        <w:tc>
          <w:tcPr>
            <w:tcW w:w="10456" w:type="dxa"/>
          </w:tcPr>
          <w:p w14:paraId="43376743" w14:textId="77777777" w:rsidR="0026526C" w:rsidRDefault="0026526C" w:rsidP="002C4286">
            <w:pPr>
              <w:jc w:val="center"/>
              <w:rPr>
                <w:rFonts w:ascii="Tahoma" w:hAnsi="Tahoma" w:cs="Tahoma"/>
              </w:rPr>
            </w:pPr>
            <w:r w:rsidRPr="0026526C">
              <w:rPr>
                <w:rFonts w:ascii="Tahoma" w:hAnsi="Tahoma" w:cs="Tahoma"/>
              </w:rPr>
              <w:t xml:space="preserve">** </w:t>
            </w:r>
            <w:hyperlink r:id="rId13" w:history="1">
              <w:r w:rsidR="00692639" w:rsidRPr="00692639">
                <w:rPr>
                  <w:rStyle w:val="Hyperlink"/>
                  <w:rFonts w:ascii="Tahoma" w:hAnsi="Tahoma" w:cs="Tahoma"/>
                </w:rPr>
                <w:t>Click here</w:t>
              </w:r>
            </w:hyperlink>
            <w:r w:rsidR="00692639">
              <w:rPr>
                <w:rFonts w:ascii="Tahoma" w:hAnsi="Tahoma" w:cs="Tahoma"/>
              </w:rPr>
              <w:t xml:space="preserve"> for </w:t>
            </w:r>
            <w:r w:rsidRPr="0026526C">
              <w:rPr>
                <w:rFonts w:ascii="Tahoma" w:hAnsi="Tahoma" w:cs="Tahoma"/>
              </w:rPr>
              <w:t>the Group RASHA schedule for session Days and Times</w:t>
            </w:r>
          </w:p>
        </w:tc>
      </w:tr>
    </w:tbl>
    <w:p w14:paraId="5E7F8C9D" w14:textId="77777777" w:rsidR="00965B36" w:rsidRPr="00B90AFB" w:rsidRDefault="00965B36" w:rsidP="00692639"/>
    <w:sectPr w:rsidR="00965B36" w:rsidRPr="00B90AFB" w:rsidSect="00B40DF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20" w:right="720" w:bottom="720" w:left="720" w:header="1728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BAB1AE" w14:textId="77777777" w:rsidR="00D35219" w:rsidRDefault="00D35219" w:rsidP="00965B36">
      <w:pPr>
        <w:spacing w:after="0" w:line="240" w:lineRule="auto"/>
      </w:pPr>
      <w:r>
        <w:separator/>
      </w:r>
    </w:p>
  </w:endnote>
  <w:endnote w:type="continuationSeparator" w:id="0">
    <w:p w14:paraId="29273BF5" w14:textId="77777777" w:rsidR="00D35219" w:rsidRDefault="00D35219" w:rsidP="00965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E7E7C7" w14:textId="77777777" w:rsidR="00E02663" w:rsidRDefault="00E026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D90C94" w14:textId="77777777" w:rsidR="00E02663" w:rsidRDefault="00E026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C41095" w14:textId="77777777" w:rsidR="00E02663" w:rsidRDefault="00E026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23488F" w14:textId="77777777" w:rsidR="00D35219" w:rsidRDefault="00D35219" w:rsidP="00965B36">
      <w:pPr>
        <w:spacing w:after="0" w:line="240" w:lineRule="auto"/>
      </w:pPr>
      <w:r>
        <w:separator/>
      </w:r>
    </w:p>
  </w:footnote>
  <w:footnote w:type="continuationSeparator" w:id="0">
    <w:p w14:paraId="2F2F3119" w14:textId="77777777" w:rsidR="00D35219" w:rsidRDefault="00D35219" w:rsidP="00965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A90D23" w14:textId="77777777" w:rsidR="00E02663" w:rsidRDefault="00E026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F0210" w14:textId="77777777" w:rsidR="00965B36" w:rsidRDefault="00E02663">
    <w:pPr>
      <w:pStyle w:val="Header"/>
    </w:pPr>
    <w:bookmarkStart w:id="0" w:name="_Hlk174629724"/>
    <w:bookmarkStart w:id="1" w:name="_Hlk174629725"/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DB5AE6A" wp14:editId="0DF0C698">
              <wp:simplePos x="0" y="0"/>
              <wp:positionH relativeFrom="column">
                <wp:posOffset>-447675</wp:posOffset>
              </wp:positionH>
              <wp:positionV relativeFrom="paragraph">
                <wp:posOffset>-1078230</wp:posOffset>
              </wp:positionV>
              <wp:extent cx="7548880" cy="1192530"/>
              <wp:effectExtent l="0" t="0" r="0" b="7620"/>
              <wp:wrapNone/>
              <wp:docPr id="56190879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8880" cy="1192530"/>
                        <a:chOff x="0" y="0"/>
                        <a:chExt cx="7548880" cy="1192530"/>
                      </a:xfrm>
                    </wpg:grpSpPr>
                    <pic:pic xmlns:pic="http://schemas.openxmlformats.org/drawingml/2006/picture">
                      <pic:nvPicPr>
                        <pic:cNvPr id="1309366204" name="Picture 60" descr="A close up of a logo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8880" cy="11925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462022877" name="Text Box 26"/>
                      <wps:cNvSpPr txBox="1">
                        <a:spLocks/>
                      </wps:cNvSpPr>
                      <wps:spPr>
                        <a:xfrm>
                          <a:off x="4572000" y="600075"/>
                          <a:ext cx="2962275" cy="508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FF5D87" w14:textId="77777777" w:rsidR="00E02663" w:rsidRPr="0024755B" w:rsidRDefault="00E02663" w:rsidP="00E02663">
                            <w:pPr>
                              <w:rPr>
                                <w:rFonts w:ascii="Work Sans" w:hAnsi="Work Sans"/>
                              </w:rPr>
                            </w:pPr>
                            <w:r>
                              <w:rPr>
                                <w:rFonts w:ascii="Work Sans" w:hAnsi="Work Sans"/>
                              </w:rPr>
                              <w:t>(281) 937-7537</w:t>
                            </w:r>
                            <w:r w:rsidRPr="0024755B">
                              <w:rPr>
                                <w:rFonts w:ascii="Work Sans" w:hAnsi="Work Sans"/>
                                <w:color w:val="040A2E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5378B">
                              <w:rPr>
                                <w:rFonts w:ascii="Work Sans" w:hAnsi="Work Sans"/>
                              </w:rPr>
                              <w:t>www.youonlyyounger.com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41973862" name="Graphic 1" descr="Earth globe: Americas with solid fill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448175" y="847725"/>
                          <a:ext cx="182880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41863067" name="Graphic 2" descr="Telephone with solid fill"/>
                        <pic:cNvPicPr>
                          <a:picLocks noChangeAspect="1"/>
                        </pic:cNvPicPr>
                      </pic:nvPicPr>
                      <pic:blipFill>
                        <a:blip r:embed="rId4">
                          <a:extLs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429125" y="638175"/>
                          <a:ext cx="228600" cy="2286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DB5AE6A" id="Group 3" o:spid="_x0000_s1026" style="position:absolute;margin-left:-35.25pt;margin-top:-84.9pt;width:594.4pt;height:93.9pt;z-index:251663360" coordsize="75488,1192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0" o:spid="_x0000_s1027" type="#_x0000_t75" alt="A close up of a logo" style="position:absolute;width:75488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">
                <v:imagedata r:id="rId6" o:title="A close up of a logo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8" type="#_x0000_t202" style="position:absolute;left:45720;top:6000;width:29622;height:5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" filled="f" stroked="f" strokeweight=".5pt">
                <v:textbox>
                  <w:txbxContent>
                    <w:p w14:paraId="68FF5D87" w14:textId="77777777" w:rsidR="00E02663" w:rsidRPr="0024755B" w:rsidRDefault="00E02663" w:rsidP="00E02663">
                      <w:pPr>
                        <w:rPr>
                          <w:rFonts w:ascii="Work Sans" w:hAnsi="Work Sans"/>
                        </w:rPr>
                      </w:pPr>
                      <w:r>
                        <w:rPr>
                          <w:rFonts w:ascii="Work Sans" w:hAnsi="Work Sans"/>
                        </w:rPr>
                        <w:t>(281) 937-7537</w:t>
                      </w:r>
                      <w:r w:rsidRPr="0024755B">
                        <w:rPr>
                          <w:rFonts w:ascii="Work Sans" w:hAnsi="Work Sans"/>
                          <w:color w:val="040A2E"/>
                          <w:sz w:val="24"/>
                          <w:szCs w:val="24"/>
                        </w:rPr>
                        <w:t xml:space="preserve"> </w:t>
                      </w:r>
                      <w:r w:rsidRPr="0075378B">
                        <w:rPr>
                          <w:rFonts w:ascii="Work Sans" w:hAnsi="Work Sans"/>
                        </w:rPr>
                        <w:t>www.youonlyyounger.com</w:t>
                      </w:r>
                    </w:p>
                  </w:txbxContent>
                </v:textbox>
              </v:shape>
              <v:shape id="Graphic 1" o:spid="_x0000_s1029" type="#_x0000_t75" alt="Earth globe: Americas with solid fill" style="position:absolute;left:44481;top:8477;width:1829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">
                <v:imagedata r:id="rId7" o:title=" Americas with solid fill"/>
              </v:shape>
              <v:shape id="Graphic 2" o:spid="_x0000_s1030" type="#_x0000_t75" alt="Telephone with solid fill" style="position:absolute;left:44291;top:6381;width:2286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">
                <v:imagedata r:id="rId8" o:title="Telephone with solid fill"/>
              </v:shape>
            </v:group>
          </w:pict>
        </mc:Fallback>
      </mc:AlternateContent>
    </w:r>
    <w:bookmarkEnd w:id="0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1EF5BC" w14:textId="77777777" w:rsidR="00E02663" w:rsidRDefault="00E026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B47E0B"/>
    <w:multiLevelType w:val="hybridMultilevel"/>
    <w:tmpl w:val="6AFCC2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1752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219"/>
    <w:rsid w:val="000208EE"/>
    <w:rsid w:val="00072653"/>
    <w:rsid w:val="00082C9C"/>
    <w:rsid w:val="000837A1"/>
    <w:rsid w:val="0008591C"/>
    <w:rsid w:val="000B60E1"/>
    <w:rsid w:val="00153368"/>
    <w:rsid w:val="00162F7B"/>
    <w:rsid w:val="0016625B"/>
    <w:rsid w:val="0018289F"/>
    <w:rsid w:val="00184EC7"/>
    <w:rsid w:val="00186DEF"/>
    <w:rsid w:val="00192A31"/>
    <w:rsid w:val="00197554"/>
    <w:rsid w:val="001D6D09"/>
    <w:rsid w:val="001E078C"/>
    <w:rsid w:val="001F0EE7"/>
    <w:rsid w:val="001F3A16"/>
    <w:rsid w:val="001F49E7"/>
    <w:rsid w:val="0020790C"/>
    <w:rsid w:val="0023762C"/>
    <w:rsid w:val="00240D29"/>
    <w:rsid w:val="002439F9"/>
    <w:rsid w:val="00244E5A"/>
    <w:rsid w:val="0024755B"/>
    <w:rsid w:val="0026526C"/>
    <w:rsid w:val="00272887"/>
    <w:rsid w:val="00274EBA"/>
    <w:rsid w:val="002833AF"/>
    <w:rsid w:val="002939F2"/>
    <w:rsid w:val="00293D6A"/>
    <w:rsid w:val="002C4286"/>
    <w:rsid w:val="003559A1"/>
    <w:rsid w:val="0036514A"/>
    <w:rsid w:val="00382453"/>
    <w:rsid w:val="00383917"/>
    <w:rsid w:val="00394233"/>
    <w:rsid w:val="003A6303"/>
    <w:rsid w:val="003F6649"/>
    <w:rsid w:val="00410A05"/>
    <w:rsid w:val="00442C24"/>
    <w:rsid w:val="00481147"/>
    <w:rsid w:val="00492405"/>
    <w:rsid w:val="00494D49"/>
    <w:rsid w:val="004A7DC8"/>
    <w:rsid w:val="004C1643"/>
    <w:rsid w:val="004C5CE1"/>
    <w:rsid w:val="004D281A"/>
    <w:rsid w:val="004E5DCC"/>
    <w:rsid w:val="005057F0"/>
    <w:rsid w:val="0051473D"/>
    <w:rsid w:val="00525841"/>
    <w:rsid w:val="00562A55"/>
    <w:rsid w:val="005665F6"/>
    <w:rsid w:val="005722AA"/>
    <w:rsid w:val="00582637"/>
    <w:rsid w:val="005B2340"/>
    <w:rsid w:val="005C2119"/>
    <w:rsid w:val="005C491A"/>
    <w:rsid w:val="005E18E0"/>
    <w:rsid w:val="005F2AB6"/>
    <w:rsid w:val="006002C9"/>
    <w:rsid w:val="00641A65"/>
    <w:rsid w:val="0067021D"/>
    <w:rsid w:val="00684572"/>
    <w:rsid w:val="00692639"/>
    <w:rsid w:val="00694CE1"/>
    <w:rsid w:val="006A4765"/>
    <w:rsid w:val="006B4834"/>
    <w:rsid w:val="006C18DF"/>
    <w:rsid w:val="0070104B"/>
    <w:rsid w:val="0071120F"/>
    <w:rsid w:val="00744BF2"/>
    <w:rsid w:val="0075378B"/>
    <w:rsid w:val="007656AD"/>
    <w:rsid w:val="00777F81"/>
    <w:rsid w:val="0079104E"/>
    <w:rsid w:val="007A4F56"/>
    <w:rsid w:val="007B7D02"/>
    <w:rsid w:val="007C233C"/>
    <w:rsid w:val="007C7860"/>
    <w:rsid w:val="007E385E"/>
    <w:rsid w:val="00816DC6"/>
    <w:rsid w:val="00824FEA"/>
    <w:rsid w:val="00844133"/>
    <w:rsid w:val="00852AE5"/>
    <w:rsid w:val="00857C83"/>
    <w:rsid w:val="008642B4"/>
    <w:rsid w:val="008650AF"/>
    <w:rsid w:val="00873344"/>
    <w:rsid w:val="0087485C"/>
    <w:rsid w:val="00877D38"/>
    <w:rsid w:val="008852E0"/>
    <w:rsid w:val="008870AB"/>
    <w:rsid w:val="00893D7D"/>
    <w:rsid w:val="008C0263"/>
    <w:rsid w:val="008C3179"/>
    <w:rsid w:val="008C4C15"/>
    <w:rsid w:val="008C7FDF"/>
    <w:rsid w:val="00910555"/>
    <w:rsid w:val="0094656C"/>
    <w:rsid w:val="00965B36"/>
    <w:rsid w:val="00976ADD"/>
    <w:rsid w:val="009A0652"/>
    <w:rsid w:val="009A41EF"/>
    <w:rsid w:val="009B596F"/>
    <w:rsid w:val="009C3AF0"/>
    <w:rsid w:val="009D68B1"/>
    <w:rsid w:val="009D7134"/>
    <w:rsid w:val="009E32F0"/>
    <w:rsid w:val="00A7380E"/>
    <w:rsid w:val="00A839D5"/>
    <w:rsid w:val="00AB49FA"/>
    <w:rsid w:val="00AB5E7D"/>
    <w:rsid w:val="00AD3801"/>
    <w:rsid w:val="00B00097"/>
    <w:rsid w:val="00B31556"/>
    <w:rsid w:val="00B31F84"/>
    <w:rsid w:val="00B34B37"/>
    <w:rsid w:val="00B40DFA"/>
    <w:rsid w:val="00B443F6"/>
    <w:rsid w:val="00B62207"/>
    <w:rsid w:val="00B90AFB"/>
    <w:rsid w:val="00B95584"/>
    <w:rsid w:val="00B9688F"/>
    <w:rsid w:val="00BA6A4F"/>
    <w:rsid w:val="00BB5AB9"/>
    <w:rsid w:val="00BC47E7"/>
    <w:rsid w:val="00BD0528"/>
    <w:rsid w:val="00C05261"/>
    <w:rsid w:val="00C11915"/>
    <w:rsid w:val="00C4618B"/>
    <w:rsid w:val="00C47469"/>
    <w:rsid w:val="00C50B38"/>
    <w:rsid w:val="00C5196A"/>
    <w:rsid w:val="00C8404B"/>
    <w:rsid w:val="00D04766"/>
    <w:rsid w:val="00D05270"/>
    <w:rsid w:val="00D35219"/>
    <w:rsid w:val="00DD5BE1"/>
    <w:rsid w:val="00DE4FE2"/>
    <w:rsid w:val="00DF07F0"/>
    <w:rsid w:val="00E02663"/>
    <w:rsid w:val="00E368F2"/>
    <w:rsid w:val="00E72AC3"/>
    <w:rsid w:val="00E849AD"/>
    <w:rsid w:val="00E85A7C"/>
    <w:rsid w:val="00EA3518"/>
    <w:rsid w:val="00EA638A"/>
    <w:rsid w:val="00EE3D14"/>
    <w:rsid w:val="00EE60AB"/>
    <w:rsid w:val="00F13A03"/>
    <w:rsid w:val="00F201FA"/>
    <w:rsid w:val="00F244D8"/>
    <w:rsid w:val="00F626AC"/>
    <w:rsid w:val="00F922BF"/>
    <w:rsid w:val="00FA1C46"/>
    <w:rsid w:val="00FF2AC8"/>
    <w:rsid w:val="00FF4037"/>
    <w:rsid w:val="00FF4294"/>
    <w:rsid w:val="00FF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3B0A9E"/>
  <w15:chartTrackingRefBased/>
  <w15:docId w15:val="{D5DE8945-CFCA-4713-BBAE-6FA818CA2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A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B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B36"/>
  </w:style>
  <w:style w:type="paragraph" w:styleId="Footer">
    <w:name w:val="footer"/>
    <w:basedOn w:val="Normal"/>
    <w:link w:val="FooterChar"/>
    <w:uiPriority w:val="99"/>
    <w:unhideWhenUsed/>
    <w:rsid w:val="00965B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B36"/>
  </w:style>
  <w:style w:type="character" w:styleId="Hyperlink">
    <w:name w:val="Hyperlink"/>
    <w:basedOn w:val="DefaultParagraphFont"/>
    <w:uiPriority w:val="99"/>
    <w:unhideWhenUsed/>
    <w:rsid w:val="007537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7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762C"/>
    <w:pPr>
      <w:ind w:left="720"/>
      <w:contextualSpacing/>
    </w:pPr>
  </w:style>
  <w:style w:type="table" w:styleId="TableGrid">
    <w:name w:val="Table Grid"/>
    <w:basedOn w:val="TableNormal"/>
    <w:uiPriority w:val="39"/>
    <w:rsid w:val="00694CE1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926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youonlyyounger.sharepoint.com/:b:/s/ThriveTeam/EU71-3T4TChIoObSAsjuW08BlB4uSVvyfJhTvKYebWQsgw?e=40KjKd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us06web.zoom.us/meeting/register/tZIuduGoqj4vGtBBspwRSyyN0s-8uS7gP1Ha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alendar.google.com/calendar/u/0/embed?src=youonlyyounger@gmail.com&amp;ctz=America/Chicago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yperlink" Target="http://www.yoythrive.com" TargetMode="External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sv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sv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youonlyyounger.sharepoint.com/sites/ThriveTeam/Shared%20Documents/General/Service%20Delivery/PME%20Prep/PME%20Plan%20Summary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09f5907-11a2-442c-8eba-0c5fd8c5a09a" xsi:nil="true"/>
    <lcf76f155ced4ddcb4097134ff3c332f xmlns="122cd03f-44f9-43b6-a063-008b4c88c99b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5BB54708B97C4191BFF3E5E707434B" ma:contentTypeVersion="14" ma:contentTypeDescription="Create a new document." ma:contentTypeScope="" ma:versionID="8dc4874ce460dae7438a47dfe615009e">
  <xsd:schema xmlns:xsd="http://www.w3.org/2001/XMLSchema" xmlns:xs="http://www.w3.org/2001/XMLSchema" xmlns:p="http://schemas.microsoft.com/office/2006/metadata/properties" xmlns:ns2="122cd03f-44f9-43b6-a063-008b4c88c99b" xmlns:ns3="509f5907-11a2-442c-8eba-0c5fd8c5a09a" targetNamespace="http://schemas.microsoft.com/office/2006/metadata/properties" ma:root="true" ma:fieldsID="a5b8df1dacfb84de5cb7b0ac8f57180b" ns2:_="" ns3:_="">
    <xsd:import namespace="122cd03f-44f9-43b6-a063-008b4c88c99b"/>
    <xsd:import namespace="509f5907-11a2-442c-8eba-0c5fd8c5a0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2cd03f-44f9-43b6-a063-008b4c88c9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62d3c90-a267-4ade-baa3-69944df14b8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9f5907-11a2-442c-8eba-0c5fd8c5a09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fd91bd4-557f-49e9-bb8f-4dd2a7fe6400}" ma:internalName="TaxCatchAll" ma:showField="CatchAllData" ma:web="509f5907-11a2-442c-8eba-0c5fd8c5a0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6FC7B5-D7B7-4196-8C2F-41373DD2BA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958B65-9B10-4736-863F-58C8E1C5F43B}">
  <ds:schemaRefs>
    <ds:schemaRef ds:uri="http://purl.org/dc/terms/"/>
    <ds:schemaRef ds:uri="509f5907-11a2-442c-8eba-0c5fd8c5a09a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www.w3.org/XML/1998/namespace"/>
    <ds:schemaRef ds:uri="http://purl.org/dc/elements/1.1/"/>
    <ds:schemaRef ds:uri="http://schemas.openxmlformats.org/package/2006/metadata/core-properties"/>
    <ds:schemaRef ds:uri="122cd03f-44f9-43b6-a063-008b4c88c99b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0AAA84E9-E9A9-4E54-B256-1B5CCE70F2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2cd03f-44f9-43b6-a063-008b4c88c99b"/>
    <ds:schemaRef ds:uri="509f5907-11a2-442c-8eba-0c5fd8c5a0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PME%20Plan%20Summary%20Template.dotx</Template>
  <TotalTime>1</TotalTime>
  <Pages>3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owen</dc:creator>
  <cp:keywords/>
  <dc:description/>
  <cp:lastModifiedBy>James Owen</cp:lastModifiedBy>
  <cp:revision>2</cp:revision>
  <cp:lastPrinted>2024-06-26T15:54:00Z</cp:lastPrinted>
  <dcterms:created xsi:type="dcterms:W3CDTF">2025-09-22T14:32:00Z</dcterms:created>
  <dcterms:modified xsi:type="dcterms:W3CDTF">2025-09-22T14:32:00Z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0x010100E25BB54708B97C4191BFF3E5E707434B</vt:lpwstr>
  </property>
  <property fmtid="{D5CDD505-2E9C-101B-9397-08002B2CF9AE}" pid="3" name="MediaServiceImageTags">
    <vt:lpwstr/>
  </property>
</Properties>
</file>