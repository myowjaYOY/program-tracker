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2EDA4" w14:textId="26BADBE3" w:rsidR="00694CE1" w:rsidRPr="00DD422F" w:rsidRDefault="00463AD6" w:rsidP="00694CE1">
      <w:pPr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bookmarkStart w:id="0" w:name="planName"/>
      <w:r>
        <w:rPr>
          <w:rFonts w:ascii="Tahoma" w:hAnsi="Tahoma" w:cs="Tahoma"/>
          <w:b/>
          <w:bCs/>
          <w:sz w:val="24"/>
          <w:szCs w:val="24"/>
          <w:u w:val="single"/>
        </w:rPr>
        <w:t>Plan - Foundation</w:t>
      </w:r>
      <w:bookmarkEnd w:id="0"/>
    </w:p>
    <w:p w14:paraId="0DF375DD" w14:textId="490EE1F9" w:rsidR="00694CE1" w:rsidRPr="00D84701" w:rsidRDefault="00694CE1" w:rsidP="00694CE1">
      <w:pPr>
        <w:rPr>
          <w:rFonts w:ascii="Tahoma" w:hAnsi="Tahoma" w:cs="Tahoma"/>
          <w:sz w:val="24"/>
          <w:szCs w:val="24"/>
        </w:rPr>
      </w:pPr>
      <w:r w:rsidRPr="00D84701">
        <w:rPr>
          <w:rFonts w:ascii="Tahoma" w:hAnsi="Tahoma" w:cs="Tahoma"/>
          <w:sz w:val="24"/>
          <w:szCs w:val="24"/>
        </w:rPr>
        <w:t xml:space="preserve">Dear </w:t>
      </w:r>
      <w:bookmarkStart w:id="1" w:name="MemberName"/>
      <w:r w:rsidR="00463AD6">
        <w:rPr>
          <w:rFonts w:ascii="Tahoma" w:hAnsi="Tahoma" w:cs="Tahoma"/>
          <w:sz w:val="24"/>
          <w:szCs w:val="24"/>
        </w:rPr>
        <w:t>Eden Gopal</w:t>
      </w:r>
      <w:bookmarkEnd w:id="1"/>
      <w:r w:rsidRPr="00D84701">
        <w:rPr>
          <w:rFonts w:ascii="Tahoma" w:hAnsi="Tahoma" w:cs="Tahoma"/>
          <w:sz w:val="24"/>
          <w:szCs w:val="24"/>
        </w:rPr>
        <w:t>,</w:t>
      </w:r>
    </w:p>
    <w:p w14:paraId="4FFD5096" w14:textId="77777777" w:rsidR="004F0DE5" w:rsidRPr="008A1D12" w:rsidRDefault="004F0DE5" w:rsidP="00BA6A4F">
      <w:pPr>
        <w:spacing w:line="360" w:lineRule="auto"/>
        <w:rPr>
          <w:rFonts w:ascii="Tahoma" w:hAnsi="Tahoma" w:cs="Tahoma"/>
        </w:rPr>
      </w:pPr>
      <w:r w:rsidRPr="00D84701">
        <w:rPr>
          <w:rFonts w:ascii="Tahoma" w:hAnsi="Tahoma" w:cs="Tahoma"/>
          <w:sz w:val="24"/>
          <w:szCs w:val="24"/>
        </w:rPr>
        <w:t xml:space="preserve">Thank you </w:t>
      </w:r>
      <w:r w:rsidRPr="008A1D12">
        <w:rPr>
          <w:rFonts w:ascii="Tahoma" w:hAnsi="Tahoma" w:cs="Tahoma"/>
        </w:rPr>
        <w:t xml:space="preserve">for trusting us with your wellness journey. This agreement outlines the services and resources that </w:t>
      </w:r>
      <w:r w:rsidRPr="008A1D12">
        <w:rPr>
          <w:rFonts w:ascii="Tahoma" w:hAnsi="Tahoma" w:cs="Tahoma"/>
          <w:b/>
          <w:bCs/>
        </w:rPr>
        <w:t>may be available to you</w:t>
      </w:r>
      <w:r w:rsidRPr="008A1D12">
        <w:rPr>
          <w:rFonts w:ascii="Tahoma" w:hAnsi="Tahoma" w:cs="Tahoma"/>
        </w:rPr>
        <w:t xml:space="preserve"> based on your individualized treatment plan. Your specific plan will be finalized after your initial evaluation, testing, and consultation with our practitioners.</w:t>
      </w:r>
    </w:p>
    <w:p w14:paraId="44097843" w14:textId="77777777" w:rsidR="004F0DE5" w:rsidRPr="008A1D12" w:rsidRDefault="004F0DE5" w:rsidP="00BA6A4F">
      <w:pPr>
        <w:spacing w:line="360" w:lineRule="auto"/>
        <w:rPr>
          <w:rFonts w:ascii="Tahoma" w:hAnsi="Tahoma" w:cs="Tahoma"/>
        </w:rPr>
      </w:pPr>
      <w:r w:rsidRPr="008A1D12">
        <w:rPr>
          <w:rFonts w:ascii="Tahoma" w:hAnsi="Tahoma" w:cs="Tahoma"/>
          <w:b/>
          <w:bCs/>
        </w:rPr>
        <w:t xml:space="preserve">AVAILABLE PROGRAM COMPONENTS </w:t>
      </w:r>
      <w:r w:rsidRPr="008A1D12">
        <w:rPr>
          <w:rFonts w:ascii="Tahoma" w:hAnsi="Tahoma" w:cs="Tahoma"/>
          <w:b/>
          <w:bCs/>
        </w:rPr>
        <w:br/>
      </w:r>
      <w:r w:rsidRPr="008A1D12">
        <w:rPr>
          <w:rFonts w:ascii="Tahoma" w:hAnsi="Tahoma" w:cs="Tahoma"/>
        </w:rPr>
        <w:t xml:space="preserve">Your customized program will be developed from the components below. </w:t>
      </w:r>
      <w:r w:rsidRPr="008A1D12">
        <w:rPr>
          <w:rFonts w:ascii="Tahoma" w:hAnsi="Tahoma" w:cs="Tahoma"/>
          <w:b/>
          <w:bCs/>
        </w:rPr>
        <w:t>Note: Not all components listed will be included in your plan.</w:t>
      </w:r>
      <w:r w:rsidRPr="008A1D12">
        <w:rPr>
          <w:rFonts w:ascii="Tahoma" w:hAnsi="Tahoma" w:cs="Tahoma"/>
        </w:rPr>
        <w:t xml:space="preserve"> Your practitioner will determine which specific components are appropriate for your needs after your evaluation is complete.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2520"/>
        <w:gridCol w:w="5310"/>
        <w:gridCol w:w="2700"/>
      </w:tblGrid>
      <w:tr w:rsidR="004F0DE5" w:rsidRPr="008A1D12" w14:paraId="039D3340" w14:textId="77777777" w:rsidTr="00D84701">
        <w:tc>
          <w:tcPr>
            <w:tcW w:w="2520" w:type="dxa"/>
          </w:tcPr>
          <w:p w14:paraId="3A578027" w14:textId="77777777" w:rsidR="004F0DE5" w:rsidRPr="008A1D12" w:rsidRDefault="004F0DE5" w:rsidP="00BA6A4F">
            <w:pPr>
              <w:spacing w:after="0" w:line="360" w:lineRule="auto"/>
              <w:rPr>
                <w:rFonts w:ascii="Tahoma" w:hAnsi="Tahoma" w:cs="Tahoma"/>
                <w:b/>
                <w:bCs/>
              </w:rPr>
            </w:pPr>
            <w:r w:rsidRPr="008A1D12">
              <w:rPr>
                <w:rFonts w:ascii="Tahoma" w:hAnsi="Tahoma" w:cs="Tahoma"/>
                <w:b/>
                <w:bCs/>
              </w:rPr>
              <w:t>Program Component</w:t>
            </w:r>
          </w:p>
        </w:tc>
        <w:tc>
          <w:tcPr>
            <w:tcW w:w="5310" w:type="dxa"/>
          </w:tcPr>
          <w:p w14:paraId="49DC1B87" w14:textId="77777777" w:rsidR="004F0DE5" w:rsidRPr="008A1D12" w:rsidRDefault="004F0DE5" w:rsidP="00BA6A4F">
            <w:pPr>
              <w:spacing w:after="0" w:line="360" w:lineRule="auto"/>
              <w:rPr>
                <w:rFonts w:ascii="Tahoma" w:hAnsi="Tahoma" w:cs="Tahoma"/>
                <w:b/>
                <w:bCs/>
              </w:rPr>
            </w:pPr>
            <w:r w:rsidRPr="008A1D12">
              <w:rPr>
                <w:rFonts w:ascii="Tahoma" w:hAnsi="Tahoma" w:cs="Tahoma"/>
                <w:b/>
                <w:bCs/>
              </w:rPr>
              <w:t>Description</w:t>
            </w:r>
          </w:p>
        </w:tc>
        <w:tc>
          <w:tcPr>
            <w:tcW w:w="2700" w:type="dxa"/>
          </w:tcPr>
          <w:p w14:paraId="1C18EF33" w14:textId="77777777" w:rsidR="004F0DE5" w:rsidRPr="008A1D12" w:rsidRDefault="004F0DE5" w:rsidP="00BA6A4F">
            <w:pPr>
              <w:spacing w:after="0" w:line="360" w:lineRule="auto"/>
              <w:rPr>
                <w:rFonts w:ascii="Tahoma" w:hAnsi="Tahoma" w:cs="Tahoma"/>
                <w:b/>
                <w:bCs/>
              </w:rPr>
            </w:pPr>
            <w:r w:rsidRPr="008A1D12">
              <w:rPr>
                <w:rFonts w:ascii="Tahoma" w:hAnsi="Tahoma" w:cs="Tahoma"/>
                <w:b/>
                <w:bCs/>
              </w:rPr>
              <w:t>Maximum Value</w:t>
            </w:r>
          </w:p>
        </w:tc>
      </w:tr>
      <w:tr w:rsidR="00694CE1" w:rsidRPr="008A1D12" w14:paraId="21AE5C1B" w14:textId="77777777" w:rsidTr="00D84701">
        <w:tc>
          <w:tcPr>
            <w:tcW w:w="2520" w:type="dxa"/>
          </w:tcPr>
          <w:p w14:paraId="40C3C8CF" w14:textId="77777777" w:rsidR="00694CE1" w:rsidRPr="008A1D12" w:rsidRDefault="00694CE1" w:rsidP="00BA6A4F">
            <w:pPr>
              <w:spacing w:after="0" w:line="360" w:lineRule="auto"/>
              <w:rPr>
                <w:rFonts w:ascii="Tahoma" w:hAnsi="Tahoma" w:cs="Tahoma"/>
              </w:rPr>
            </w:pPr>
            <w:r w:rsidRPr="008A1D12">
              <w:rPr>
                <w:rFonts w:ascii="Tahoma" w:hAnsi="Tahoma" w:cs="Tahoma"/>
              </w:rPr>
              <w:t>Case Evaluation</w:t>
            </w:r>
          </w:p>
        </w:tc>
        <w:tc>
          <w:tcPr>
            <w:tcW w:w="5310" w:type="dxa"/>
          </w:tcPr>
          <w:p w14:paraId="31FB8DA2" w14:textId="43989EF4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2" w:name="EvaluationDescription"/>
            <w:r>
              <w:rPr>
                <w:rFonts w:ascii="Tahoma" w:hAnsi="Tahoma" w:cs="Tahoma"/>
              </w:rPr>
              <w:t>Case Management, Office Visits (In-person or Virtual), Lab Review, etc.</w:t>
            </w:r>
            <w:bookmarkEnd w:id="2"/>
          </w:p>
        </w:tc>
        <w:tc>
          <w:tcPr>
            <w:tcW w:w="2700" w:type="dxa"/>
          </w:tcPr>
          <w:p w14:paraId="1A7550ED" w14:textId="285F3233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3" w:name="EvaluationCost"/>
            <w:r>
              <w:rPr>
                <w:rFonts w:ascii="Tahoma" w:hAnsi="Tahoma" w:cs="Tahoma"/>
              </w:rPr>
              <w:t>$2,625.00</w:t>
            </w:r>
            <w:bookmarkEnd w:id="3"/>
          </w:p>
        </w:tc>
      </w:tr>
      <w:tr w:rsidR="00694CE1" w:rsidRPr="008A1D12" w14:paraId="5A6F65D0" w14:textId="77777777" w:rsidTr="00D84701">
        <w:tc>
          <w:tcPr>
            <w:tcW w:w="2520" w:type="dxa"/>
          </w:tcPr>
          <w:p w14:paraId="391040A4" w14:textId="77777777" w:rsidR="00694CE1" w:rsidRPr="008A1D12" w:rsidRDefault="00694CE1" w:rsidP="00BA6A4F">
            <w:pPr>
              <w:spacing w:after="0" w:line="360" w:lineRule="auto"/>
              <w:rPr>
                <w:rFonts w:ascii="Tahoma" w:hAnsi="Tahoma" w:cs="Tahoma"/>
              </w:rPr>
            </w:pPr>
            <w:r w:rsidRPr="008A1D12">
              <w:rPr>
                <w:rFonts w:ascii="Tahoma" w:hAnsi="Tahoma" w:cs="Tahoma"/>
              </w:rPr>
              <w:t>Education Tuition</w:t>
            </w:r>
          </w:p>
        </w:tc>
        <w:tc>
          <w:tcPr>
            <w:tcW w:w="5310" w:type="dxa"/>
          </w:tcPr>
          <w:p w14:paraId="3F8C9C55" w14:textId="02C302FE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4" w:name="EducationDescription"/>
            <w:r>
              <w:rPr>
                <w:rFonts w:ascii="Tahoma" w:hAnsi="Tahoma" w:cs="Tahoma"/>
              </w:rPr>
              <w:t>Online curriculum and Live Virtual Weekly Classes and Coaching</w:t>
            </w:r>
            <w:bookmarkEnd w:id="4"/>
          </w:p>
        </w:tc>
        <w:tc>
          <w:tcPr>
            <w:tcW w:w="2700" w:type="dxa"/>
          </w:tcPr>
          <w:p w14:paraId="10565108" w14:textId="5A97FF19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5" w:name="EducationCost"/>
            <w:r>
              <w:rPr>
                <w:rFonts w:ascii="Tahoma" w:hAnsi="Tahoma" w:cs="Tahoma"/>
              </w:rPr>
              <w:t>$4,355.00</w:t>
            </w:r>
            <w:bookmarkEnd w:id="5"/>
          </w:p>
        </w:tc>
      </w:tr>
      <w:tr w:rsidR="00694CE1" w:rsidRPr="008A1D12" w14:paraId="6B95A459" w14:textId="77777777" w:rsidTr="00D84701">
        <w:tc>
          <w:tcPr>
            <w:tcW w:w="2520" w:type="dxa"/>
          </w:tcPr>
          <w:p w14:paraId="7EA1C875" w14:textId="77777777" w:rsidR="00694CE1" w:rsidRPr="008A1D12" w:rsidRDefault="00694CE1" w:rsidP="00BA6A4F">
            <w:pPr>
              <w:spacing w:after="0" w:line="360" w:lineRule="auto"/>
              <w:rPr>
                <w:rFonts w:ascii="Tahoma" w:hAnsi="Tahoma" w:cs="Tahoma"/>
              </w:rPr>
            </w:pPr>
            <w:r w:rsidRPr="008A1D12">
              <w:rPr>
                <w:rFonts w:ascii="Tahoma" w:hAnsi="Tahoma" w:cs="Tahoma"/>
              </w:rPr>
              <w:t>Supplement Bank</w:t>
            </w:r>
          </w:p>
        </w:tc>
        <w:tc>
          <w:tcPr>
            <w:tcW w:w="5310" w:type="dxa"/>
          </w:tcPr>
          <w:p w14:paraId="1F941FED" w14:textId="16727220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6" w:name="SupplementDescription"/>
            <w:r>
              <w:rPr>
                <w:rFonts w:ascii="Tahoma" w:hAnsi="Tahoma" w:cs="Tahoma"/>
              </w:rPr>
              <w:t xml:space="preserve">Youngevity, </w:t>
            </w:r>
            <w:proofErr w:type="spellStart"/>
            <w:r>
              <w:rPr>
                <w:rFonts w:ascii="Tahoma" w:hAnsi="Tahoma" w:cs="Tahoma"/>
              </w:rPr>
              <w:t>OrthoMolecular</w:t>
            </w:r>
            <w:proofErr w:type="spellEnd"/>
            <w:r>
              <w:rPr>
                <w:rFonts w:ascii="Tahoma" w:hAnsi="Tahoma" w:cs="Tahoma"/>
              </w:rPr>
              <w:t>, Tennant, and Custom Herbs, Taxes</w:t>
            </w:r>
            <w:bookmarkEnd w:id="6"/>
          </w:p>
        </w:tc>
        <w:tc>
          <w:tcPr>
            <w:tcW w:w="2700" w:type="dxa"/>
          </w:tcPr>
          <w:p w14:paraId="10997E79" w14:textId="26DC8CF3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7" w:name="SupplementCost"/>
            <w:r>
              <w:rPr>
                <w:rFonts w:ascii="Tahoma" w:hAnsi="Tahoma" w:cs="Tahoma"/>
              </w:rPr>
              <w:t>$1,772.72</w:t>
            </w:r>
            <w:bookmarkEnd w:id="7"/>
          </w:p>
        </w:tc>
      </w:tr>
      <w:tr w:rsidR="00694CE1" w:rsidRPr="008A1D12" w14:paraId="376C641F" w14:textId="77777777" w:rsidTr="00D84701">
        <w:tc>
          <w:tcPr>
            <w:tcW w:w="2520" w:type="dxa"/>
          </w:tcPr>
          <w:p w14:paraId="66CED39B" w14:textId="77777777" w:rsidR="00694CE1" w:rsidRPr="008A1D12" w:rsidRDefault="00694CE1" w:rsidP="00BA6A4F">
            <w:pPr>
              <w:spacing w:after="0" w:line="360" w:lineRule="auto"/>
              <w:rPr>
                <w:rFonts w:ascii="Tahoma" w:hAnsi="Tahoma" w:cs="Tahoma"/>
              </w:rPr>
            </w:pPr>
            <w:r w:rsidRPr="008A1D12">
              <w:rPr>
                <w:rFonts w:ascii="Tahoma" w:hAnsi="Tahoma" w:cs="Tahoma"/>
              </w:rPr>
              <w:t>Service Bank</w:t>
            </w:r>
          </w:p>
        </w:tc>
        <w:tc>
          <w:tcPr>
            <w:tcW w:w="5310" w:type="dxa"/>
          </w:tcPr>
          <w:p w14:paraId="2798C318" w14:textId="13639207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8" w:name="ServiceDescription"/>
            <w:r>
              <w:rPr>
                <w:rFonts w:ascii="Tahoma" w:hAnsi="Tahoma" w:cs="Tahoma"/>
              </w:rPr>
              <w:t>RASHA, Acupuncture, Functional Medicine, Tuning forks, Energy Therapy, etc.</w:t>
            </w:r>
            <w:bookmarkEnd w:id="8"/>
          </w:p>
        </w:tc>
        <w:tc>
          <w:tcPr>
            <w:tcW w:w="2700" w:type="dxa"/>
          </w:tcPr>
          <w:p w14:paraId="2A8124C5" w14:textId="295DC92F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9" w:name="ServiceCost"/>
            <w:r>
              <w:rPr>
                <w:rFonts w:ascii="Tahoma" w:hAnsi="Tahoma" w:cs="Tahoma"/>
              </w:rPr>
              <w:t>$580.00</w:t>
            </w:r>
            <w:bookmarkEnd w:id="9"/>
          </w:p>
        </w:tc>
      </w:tr>
      <w:tr w:rsidR="00694CE1" w:rsidRPr="008A1D12" w14:paraId="1B21BF55" w14:textId="77777777" w:rsidTr="00D84701">
        <w:tc>
          <w:tcPr>
            <w:tcW w:w="2520" w:type="dxa"/>
          </w:tcPr>
          <w:p w14:paraId="5449C8D6" w14:textId="77777777" w:rsidR="00694CE1" w:rsidRPr="008A1D12" w:rsidRDefault="00694CE1" w:rsidP="00BA6A4F">
            <w:pPr>
              <w:spacing w:after="0" w:line="360" w:lineRule="auto"/>
              <w:rPr>
                <w:rFonts w:ascii="Tahoma" w:hAnsi="Tahoma" w:cs="Tahoma"/>
              </w:rPr>
            </w:pPr>
            <w:r w:rsidRPr="008A1D12">
              <w:rPr>
                <w:rFonts w:ascii="Tahoma" w:hAnsi="Tahoma" w:cs="Tahoma"/>
              </w:rPr>
              <w:t xml:space="preserve">Diagnostic Testing </w:t>
            </w:r>
          </w:p>
        </w:tc>
        <w:tc>
          <w:tcPr>
            <w:tcW w:w="5310" w:type="dxa"/>
          </w:tcPr>
          <w:p w14:paraId="2DAA8FD6" w14:textId="77777777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0" w:name="DiagnosticDescription"/>
            <w:r>
              <w:rPr>
                <w:rFonts w:ascii="Tahoma" w:hAnsi="Tahoma" w:cs="Tahoma"/>
              </w:rPr>
              <w:t>Scans and Blood Analysis</w:t>
            </w:r>
            <w:bookmarkEnd w:id="10"/>
          </w:p>
        </w:tc>
        <w:tc>
          <w:tcPr>
            <w:tcW w:w="2700" w:type="dxa"/>
          </w:tcPr>
          <w:p w14:paraId="035CD345" w14:textId="77777777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1" w:name="DiagnosticCost"/>
            <w:r>
              <w:rPr>
                <w:rFonts w:ascii="Tahoma" w:hAnsi="Tahoma" w:cs="Tahoma"/>
              </w:rPr>
              <w:t>$1,294.15</w:t>
            </w:r>
            <w:bookmarkEnd w:id="11"/>
          </w:p>
        </w:tc>
      </w:tr>
      <w:tr w:rsidR="002833AF" w:rsidRPr="008A1D12" w14:paraId="17C2DA06" w14:textId="77777777" w:rsidTr="00D84701">
        <w:tc>
          <w:tcPr>
            <w:tcW w:w="2520" w:type="dxa"/>
          </w:tcPr>
          <w:p w14:paraId="78B5DB5E" w14:textId="77777777" w:rsidR="002833AF" w:rsidRPr="008A1D12" w:rsidRDefault="002833AF" w:rsidP="00BA6A4F">
            <w:pPr>
              <w:spacing w:after="0" w:line="360" w:lineRule="auto"/>
              <w:rPr>
                <w:rFonts w:ascii="Tahoma" w:hAnsi="Tahoma" w:cs="Tahoma"/>
              </w:rPr>
            </w:pPr>
            <w:r w:rsidRPr="008A1D12">
              <w:rPr>
                <w:rFonts w:ascii="Tahoma" w:hAnsi="Tahoma" w:cs="Tahoma"/>
              </w:rPr>
              <w:t>Home Therapy</w:t>
            </w:r>
          </w:p>
        </w:tc>
        <w:tc>
          <w:tcPr>
            <w:tcW w:w="5310" w:type="dxa"/>
          </w:tcPr>
          <w:p w14:paraId="73ADADE4" w14:textId="6B35481F" w:rsidR="002833AF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2" w:name="HomeTherapyDescription"/>
            <w:r>
              <w:rPr>
                <w:rFonts w:ascii="Tahoma" w:hAnsi="Tahoma" w:cs="Tahoma"/>
              </w:rPr>
              <w:t xml:space="preserve">Genius, </w:t>
            </w:r>
            <w:proofErr w:type="spellStart"/>
            <w:r>
              <w:rPr>
                <w:rFonts w:ascii="Tahoma" w:hAnsi="Tahoma" w:cs="Tahoma"/>
              </w:rPr>
              <w:t>Lifewave</w:t>
            </w:r>
            <w:proofErr w:type="spellEnd"/>
            <w:r>
              <w:rPr>
                <w:rFonts w:ascii="Tahoma" w:hAnsi="Tahoma" w:cs="Tahoma"/>
              </w:rPr>
              <w:t xml:space="preserve"> and Sota Devices, Group RASHA, etc.</w:t>
            </w:r>
            <w:bookmarkEnd w:id="12"/>
          </w:p>
        </w:tc>
        <w:tc>
          <w:tcPr>
            <w:tcW w:w="2700" w:type="dxa"/>
          </w:tcPr>
          <w:p w14:paraId="68F4F0B2" w14:textId="70BC4DB6" w:rsidR="002833AF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3" w:name="HomeTherapyCost"/>
            <w:r>
              <w:rPr>
                <w:rFonts w:ascii="Tahoma" w:hAnsi="Tahoma" w:cs="Tahoma"/>
              </w:rPr>
              <w:t>$1,800.00</w:t>
            </w:r>
            <w:bookmarkEnd w:id="13"/>
          </w:p>
        </w:tc>
      </w:tr>
      <w:tr w:rsidR="00737A74" w:rsidRPr="008A1D12" w14:paraId="4C27F9EB" w14:textId="77777777" w:rsidTr="00D84701">
        <w:tc>
          <w:tcPr>
            <w:tcW w:w="2520" w:type="dxa"/>
          </w:tcPr>
          <w:p w14:paraId="2932C73D" w14:textId="77777777" w:rsidR="00737A74" w:rsidRPr="008A1D12" w:rsidRDefault="00737A74" w:rsidP="00BA6A4F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Discounts</w:t>
            </w:r>
          </w:p>
        </w:tc>
        <w:tc>
          <w:tcPr>
            <w:tcW w:w="5310" w:type="dxa"/>
          </w:tcPr>
          <w:p w14:paraId="1C122556" w14:textId="77777777" w:rsidR="00737A74" w:rsidRPr="008A1D12" w:rsidRDefault="00B97A6C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4" w:name="DiscountDescription"/>
            <w:r>
              <w:rPr>
                <w:rFonts w:ascii="Tahoma" w:hAnsi="Tahoma" w:cs="Tahoma"/>
              </w:rPr>
              <w:t>&lt;Discount Description&gt;</w:t>
            </w:r>
            <w:bookmarkEnd w:id="14"/>
          </w:p>
        </w:tc>
        <w:tc>
          <w:tcPr>
            <w:tcW w:w="2700" w:type="dxa"/>
          </w:tcPr>
          <w:p w14:paraId="7F2F143A" w14:textId="77777777" w:rsidR="00737A74" w:rsidRPr="008A1D12" w:rsidRDefault="00737A74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5" w:name="DiscountsCost"/>
            <w:r>
              <w:rPr>
                <w:rFonts w:ascii="Tahoma" w:hAnsi="Tahoma" w:cs="Tahoma"/>
              </w:rPr>
              <w:t>&lt;Discounts Cost&gt;</w:t>
            </w:r>
            <w:bookmarkEnd w:id="15"/>
          </w:p>
        </w:tc>
      </w:tr>
      <w:tr w:rsidR="00694CE1" w:rsidRPr="008A1D12" w14:paraId="5AA32FED" w14:textId="77777777" w:rsidTr="00D84701">
        <w:tc>
          <w:tcPr>
            <w:tcW w:w="2520" w:type="dxa"/>
          </w:tcPr>
          <w:p w14:paraId="34AB8829" w14:textId="77777777" w:rsidR="00694CE1" w:rsidRPr="008A1D12" w:rsidRDefault="00694CE1" w:rsidP="00BA6A4F">
            <w:pPr>
              <w:spacing w:after="0" w:line="360" w:lineRule="auto"/>
              <w:rPr>
                <w:rFonts w:ascii="Tahoma" w:hAnsi="Tahoma" w:cs="Tahoma"/>
              </w:rPr>
            </w:pPr>
          </w:p>
        </w:tc>
        <w:tc>
          <w:tcPr>
            <w:tcW w:w="5310" w:type="dxa"/>
          </w:tcPr>
          <w:p w14:paraId="339353ED" w14:textId="77777777" w:rsidR="00694CE1" w:rsidRPr="008A1D12" w:rsidRDefault="004F0DE5" w:rsidP="00BA6A4F">
            <w:pPr>
              <w:spacing w:after="0" w:line="360" w:lineRule="auto"/>
              <w:jc w:val="right"/>
              <w:rPr>
                <w:rFonts w:ascii="Tahoma" w:hAnsi="Tahoma" w:cs="Tahoma"/>
                <w:b/>
                <w:bCs/>
              </w:rPr>
            </w:pPr>
            <w:r w:rsidRPr="008A1D12">
              <w:rPr>
                <w:rFonts w:ascii="Tahoma" w:hAnsi="Tahoma" w:cs="Tahoma"/>
                <w:b/>
                <w:bCs/>
              </w:rPr>
              <w:t>Maximum Program</w:t>
            </w:r>
            <w:r w:rsidR="00694CE1" w:rsidRPr="008A1D12">
              <w:rPr>
                <w:rFonts w:ascii="Tahoma" w:hAnsi="Tahoma" w:cs="Tahoma"/>
                <w:b/>
                <w:bCs/>
              </w:rPr>
              <w:t xml:space="preserve"> Value:</w:t>
            </w:r>
          </w:p>
        </w:tc>
        <w:tc>
          <w:tcPr>
            <w:tcW w:w="2700" w:type="dxa"/>
          </w:tcPr>
          <w:p w14:paraId="36078C6E" w14:textId="2DA6C6FB" w:rsidR="00694CE1" w:rsidRPr="008A1D12" w:rsidRDefault="00463AD6" w:rsidP="00BA6A4F">
            <w:pPr>
              <w:spacing w:after="0" w:line="360" w:lineRule="auto"/>
              <w:rPr>
                <w:rFonts w:ascii="Tahoma" w:hAnsi="Tahoma" w:cs="Tahoma"/>
              </w:rPr>
            </w:pPr>
            <w:bookmarkStart w:id="16" w:name="TotalValue"/>
            <w:r>
              <w:rPr>
                <w:rFonts w:ascii="Tahoma" w:hAnsi="Tahoma" w:cs="Tahoma"/>
              </w:rPr>
              <w:t>$11,892.29</w:t>
            </w:r>
            <w:bookmarkEnd w:id="16"/>
            <w:r w:rsidR="0079104E" w:rsidRPr="008A1D12">
              <w:rPr>
                <w:rFonts w:ascii="Tahoma" w:hAnsi="Tahoma" w:cs="Tahoma"/>
              </w:rPr>
              <w:t>*</w:t>
            </w:r>
          </w:p>
        </w:tc>
      </w:tr>
    </w:tbl>
    <w:p w14:paraId="41727A61" w14:textId="77777777" w:rsidR="004F0DE5" w:rsidRPr="008A1D12" w:rsidRDefault="004F0DE5" w:rsidP="00BA6A4F">
      <w:pPr>
        <w:spacing w:after="0" w:line="360" w:lineRule="auto"/>
        <w:rPr>
          <w:rFonts w:ascii="Tahoma" w:hAnsi="Tahoma" w:cs="Tahoma"/>
        </w:rPr>
      </w:pPr>
    </w:p>
    <w:p w14:paraId="5FCDA890" w14:textId="77777777" w:rsidR="004F0DE5" w:rsidRPr="008A1D12" w:rsidRDefault="004F0DE5" w:rsidP="004F0DE5">
      <w:pPr>
        <w:spacing w:after="0" w:line="360" w:lineRule="auto"/>
        <w:rPr>
          <w:rFonts w:ascii="Tahoma" w:hAnsi="Tahoma" w:cs="Tahoma"/>
          <w:b/>
          <w:bCs/>
        </w:rPr>
      </w:pPr>
      <w:r w:rsidRPr="008A1D12">
        <w:rPr>
          <w:rFonts w:ascii="Tahoma" w:hAnsi="Tahoma" w:cs="Tahoma"/>
          <w:b/>
          <w:bCs/>
        </w:rPr>
        <w:t>YOUR PERSONALIZED TREATMENT PLAN</w:t>
      </w:r>
    </w:p>
    <w:p w14:paraId="6FC88788" w14:textId="77777777" w:rsidR="004F0DE5" w:rsidRPr="008A1D12" w:rsidRDefault="004F0DE5" w:rsidP="004F0DE5">
      <w:pPr>
        <w:spacing w:after="0" w:line="360" w:lineRule="auto"/>
        <w:rPr>
          <w:rFonts w:ascii="Tahoma" w:hAnsi="Tahoma" w:cs="Tahoma"/>
        </w:rPr>
      </w:pPr>
      <w:r w:rsidRPr="008A1D12">
        <w:rPr>
          <w:rFonts w:ascii="Tahoma" w:hAnsi="Tahoma" w:cs="Tahoma"/>
        </w:rPr>
        <w:t>After your evaluation is complete, you will receive a detailed treatment plan that specifies:</w:t>
      </w:r>
    </w:p>
    <w:p w14:paraId="7B0469D5" w14:textId="77777777" w:rsidR="004F0DE5" w:rsidRPr="008A1D12" w:rsidRDefault="004F0DE5" w:rsidP="004F0DE5">
      <w:pPr>
        <w:numPr>
          <w:ilvl w:val="0"/>
          <w:numId w:val="2"/>
        </w:numPr>
        <w:spacing w:after="0" w:line="360" w:lineRule="auto"/>
        <w:rPr>
          <w:rFonts w:ascii="Tahoma" w:hAnsi="Tahoma" w:cs="Tahoma"/>
        </w:rPr>
      </w:pPr>
      <w:r w:rsidRPr="008A1D12">
        <w:rPr>
          <w:rFonts w:ascii="Tahoma" w:hAnsi="Tahoma" w:cs="Tahoma"/>
        </w:rPr>
        <w:t>Exactly which services you will receive</w:t>
      </w:r>
    </w:p>
    <w:p w14:paraId="735D1347" w14:textId="77777777" w:rsidR="004F0DE5" w:rsidRPr="008A1D12" w:rsidRDefault="004F0DE5" w:rsidP="004F0DE5">
      <w:pPr>
        <w:numPr>
          <w:ilvl w:val="0"/>
          <w:numId w:val="2"/>
        </w:numPr>
        <w:spacing w:after="0" w:line="360" w:lineRule="auto"/>
        <w:rPr>
          <w:rFonts w:ascii="Tahoma" w:hAnsi="Tahoma" w:cs="Tahoma"/>
        </w:rPr>
      </w:pPr>
      <w:r w:rsidRPr="008A1D12">
        <w:rPr>
          <w:rFonts w:ascii="Tahoma" w:hAnsi="Tahoma" w:cs="Tahoma"/>
        </w:rPr>
        <w:t>The schedule for these services</w:t>
      </w:r>
    </w:p>
    <w:p w14:paraId="54B97138" w14:textId="77777777" w:rsidR="004F0DE5" w:rsidRPr="008A1D12" w:rsidRDefault="004F0DE5" w:rsidP="004F0DE5">
      <w:pPr>
        <w:numPr>
          <w:ilvl w:val="0"/>
          <w:numId w:val="2"/>
        </w:numPr>
        <w:spacing w:after="0" w:line="360" w:lineRule="auto"/>
        <w:rPr>
          <w:rFonts w:ascii="Tahoma" w:hAnsi="Tahoma" w:cs="Tahoma"/>
        </w:rPr>
      </w:pPr>
      <w:r w:rsidRPr="008A1D12">
        <w:rPr>
          <w:rFonts w:ascii="Tahoma" w:hAnsi="Tahoma" w:cs="Tahoma"/>
        </w:rPr>
        <w:t>Any supplements or home therapies included</w:t>
      </w:r>
    </w:p>
    <w:p w14:paraId="693956DF" w14:textId="77777777" w:rsidR="004F0DE5" w:rsidRPr="008A1D12" w:rsidRDefault="004F0DE5" w:rsidP="004F0DE5">
      <w:pPr>
        <w:spacing w:after="0" w:line="360" w:lineRule="auto"/>
        <w:rPr>
          <w:rFonts w:ascii="Tahoma" w:hAnsi="Tahoma" w:cs="Tahoma"/>
        </w:rPr>
      </w:pPr>
      <w:r w:rsidRPr="008A1D12">
        <w:rPr>
          <w:rFonts w:ascii="Tahoma" w:hAnsi="Tahoma" w:cs="Tahoma"/>
        </w:rPr>
        <w:t xml:space="preserve">This detailed plan will be provided as an addendum to this agreement within </w:t>
      </w:r>
      <w:r w:rsidR="00D84701" w:rsidRPr="008A1D12">
        <w:rPr>
          <w:rFonts w:ascii="Tahoma" w:hAnsi="Tahoma" w:cs="Tahoma"/>
        </w:rPr>
        <w:t>30</w:t>
      </w:r>
      <w:r w:rsidRPr="008A1D12">
        <w:rPr>
          <w:rFonts w:ascii="Tahoma" w:hAnsi="Tahoma" w:cs="Tahoma"/>
        </w:rPr>
        <w:t xml:space="preserve"> days of your </w:t>
      </w:r>
      <w:r w:rsidR="00D84701" w:rsidRPr="008A1D12">
        <w:rPr>
          <w:rFonts w:ascii="Tahoma" w:hAnsi="Tahoma" w:cs="Tahoma"/>
        </w:rPr>
        <w:t>Start Date</w:t>
      </w:r>
      <w:r w:rsidRPr="008A1D12">
        <w:rPr>
          <w:rFonts w:ascii="Tahoma" w:hAnsi="Tahoma" w:cs="Tahoma"/>
        </w:rPr>
        <w:t>.</w:t>
      </w:r>
    </w:p>
    <w:p w14:paraId="57C68792" w14:textId="77777777" w:rsidR="008A1D12" w:rsidRDefault="008A1D12" w:rsidP="00A53A46">
      <w:pPr>
        <w:spacing w:after="0" w:line="360" w:lineRule="auto"/>
        <w:rPr>
          <w:rFonts w:ascii="Tahoma" w:hAnsi="Tahoma" w:cs="Tahoma"/>
          <w:b/>
          <w:bCs/>
          <w:sz w:val="20"/>
          <w:szCs w:val="20"/>
        </w:rPr>
      </w:pPr>
    </w:p>
    <w:p w14:paraId="764BCEB7" w14:textId="77777777" w:rsidR="00BE705B" w:rsidRDefault="00BE705B" w:rsidP="00A53A46">
      <w:pPr>
        <w:spacing w:after="0" w:line="360" w:lineRule="auto"/>
        <w:rPr>
          <w:rFonts w:ascii="Tahoma" w:hAnsi="Tahoma" w:cs="Tahoma"/>
          <w:b/>
          <w:bCs/>
          <w:sz w:val="20"/>
          <w:szCs w:val="20"/>
        </w:rPr>
      </w:pPr>
    </w:p>
    <w:p w14:paraId="55464B26" w14:textId="77777777" w:rsidR="008A1D12" w:rsidRDefault="008A1D12" w:rsidP="00A53A46">
      <w:pPr>
        <w:spacing w:after="0" w:line="360" w:lineRule="auto"/>
        <w:rPr>
          <w:rFonts w:ascii="Tahoma" w:hAnsi="Tahoma" w:cs="Tahoma"/>
          <w:b/>
          <w:bCs/>
          <w:sz w:val="20"/>
          <w:szCs w:val="20"/>
        </w:rPr>
      </w:pPr>
    </w:p>
    <w:p w14:paraId="04BDD6A3" w14:textId="77777777" w:rsidR="00A53A46" w:rsidRPr="00A53A46" w:rsidRDefault="008A1D12" w:rsidP="00A53A46">
      <w:pPr>
        <w:spacing w:after="0"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</w:t>
      </w:r>
      <w:r w:rsidR="00A53A46" w:rsidRPr="00A53A46">
        <w:rPr>
          <w:rFonts w:ascii="Tahoma" w:hAnsi="Tahoma" w:cs="Tahoma"/>
          <w:b/>
          <w:bCs/>
          <w:sz w:val="20"/>
          <w:szCs w:val="20"/>
        </w:rPr>
        <w:t>AYMENT OPTIONS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9139"/>
      </w:tblGrid>
      <w:tr w:rsidR="00E33477" w:rsidRPr="00DD422F" w14:paraId="05E43946" w14:textId="77777777" w:rsidTr="00942787">
        <w:tc>
          <w:tcPr>
            <w:tcW w:w="1301" w:type="dxa"/>
          </w:tcPr>
          <w:p w14:paraId="01DFD8ED" w14:textId="77777777" w:rsidR="00E33477" w:rsidRPr="00E837CB" w:rsidRDefault="00E33477" w:rsidP="00942787">
            <w:pPr>
              <w:spacing w:after="0"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837CB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sym w:font="Wingdings 2" w:char="F02A"/>
            </w:r>
          </w:p>
        </w:tc>
        <w:tc>
          <w:tcPr>
            <w:tcW w:w="9139" w:type="dxa"/>
          </w:tcPr>
          <w:p w14:paraId="0391A7EF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53A46">
              <w:rPr>
                <w:rFonts w:ascii="Tahoma" w:hAnsi="Tahoma" w:cs="Tahoma"/>
                <w:b/>
                <w:bCs/>
                <w:sz w:val="20"/>
                <w:szCs w:val="20"/>
              </w:rPr>
              <w:t>Option #1: SINGLE PAYMENT</w:t>
            </w:r>
            <w:r w:rsidRPr="00DD422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- 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Pay for your program in full and receive a </w:t>
            </w:r>
            <w:r>
              <w:rPr>
                <w:rFonts w:ascii="Tahoma" w:hAnsi="Tahoma" w:cs="Tahoma"/>
                <w:sz w:val="20"/>
                <w:szCs w:val="20"/>
              </w:rPr>
              <w:t>5%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discount.  Your cost would be </w:t>
            </w:r>
            <w:r>
              <w:rPr>
                <w:rFonts w:ascii="Tahoma" w:hAnsi="Tahoma" w:cs="Tahoma"/>
                <w:sz w:val="20"/>
                <w:szCs w:val="20"/>
              </w:rPr>
              <w:t>$14,925.40</w:t>
            </w:r>
            <w:r w:rsidRPr="00DD422F">
              <w:rPr>
                <w:rFonts w:ascii="Tahoma" w:hAnsi="Tahoma" w:cs="Tahoma"/>
                <w:sz w:val="20"/>
                <w:szCs w:val="20"/>
              </w:rPr>
              <w:t>. (</w:t>
            </w:r>
            <w:r w:rsidRPr="00A53A46">
              <w:rPr>
                <w:rFonts w:ascii="Tahoma" w:hAnsi="Tahoma" w:cs="Tahoma"/>
                <w:i/>
                <w:iCs/>
                <w:sz w:val="20"/>
                <w:szCs w:val="20"/>
              </w:rPr>
              <w:t>Discount not available for programs financed through</w:t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PatientFi</w:t>
            </w:r>
            <w:proofErr w:type="spellEnd"/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,</w:t>
            </w:r>
            <w:r w:rsidRPr="00A53A46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Cherry and Care Credit</w:t>
            </w:r>
            <w:r w:rsidRPr="00DD422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33477" w:rsidRPr="00DD422F" w14:paraId="00520940" w14:textId="77777777" w:rsidTr="00942787">
        <w:tc>
          <w:tcPr>
            <w:tcW w:w="1301" w:type="dxa"/>
          </w:tcPr>
          <w:p w14:paraId="1F75D471" w14:textId="77777777" w:rsidR="00E33477" w:rsidRPr="00E837CB" w:rsidRDefault="00E33477" w:rsidP="00942787">
            <w:pPr>
              <w:spacing w:after="0"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837CB">
              <w:rPr>
                <w:rFonts w:ascii="Tahoma" w:hAnsi="Tahoma" w:cs="Tahoma"/>
                <w:b/>
                <w:bCs/>
                <w:sz w:val="28"/>
                <w:szCs w:val="28"/>
              </w:rPr>
              <w:sym w:font="Wingdings 2" w:char="F02A"/>
            </w:r>
          </w:p>
        </w:tc>
        <w:tc>
          <w:tcPr>
            <w:tcW w:w="9139" w:type="dxa"/>
          </w:tcPr>
          <w:p w14:paraId="0663A91B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b/>
                <w:bCs/>
                <w:sz w:val="20"/>
                <w:szCs w:val="20"/>
              </w:rPr>
              <w:t>Option #2: THREE EQUAL PAYMENTS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- Split your investment into 3 equal payments.</w:t>
            </w:r>
          </w:p>
          <w:p w14:paraId="385B2A48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1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$5,236.98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at signing</w:t>
            </w:r>
          </w:p>
          <w:p w14:paraId="1C71CBD9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2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nd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$5,236.98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</w:t>
            </w:r>
          </w:p>
          <w:p w14:paraId="54A60671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3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rd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$5,236.98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___________________</w:t>
            </w:r>
          </w:p>
        </w:tc>
      </w:tr>
      <w:tr w:rsidR="00E33477" w:rsidRPr="00DD422F" w14:paraId="2C721023" w14:textId="77777777" w:rsidTr="00942787">
        <w:tc>
          <w:tcPr>
            <w:tcW w:w="1301" w:type="dxa"/>
          </w:tcPr>
          <w:p w14:paraId="66399AD0" w14:textId="77777777" w:rsidR="00E33477" w:rsidRPr="00E837CB" w:rsidRDefault="00E33477" w:rsidP="00942787">
            <w:pPr>
              <w:spacing w:after="0"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837CB">
              <w:rPr>
                <w:rFonts w:ascii="Tahoma" w:hAnsi="Tahoma" w:cs="Tahoma"/>
                <w:b/>
                <w:bCs/>
                <w:sz w:val="28"/>
                <w:szCs w:val="28"/>
              </w:rPr>
              <w:sym w:font="Wingdings 2" w:char="F02A"/>
            </w:r>
          </w:p>
        </w:tc>
        <w:tc>
          <w:tcPr>
            <w:tcW w:w="9139" w:type="dxa"/>
          </w:tcPr>
          <w:p w14:paraId="4AF5111A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b/>
                <w:bCs/>
                <w:sz w:val="20"/>
                <w:szCs w:val="20"/>
              </w:rPr>
              <w:t>Option #3: FINANCING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- I want to finance </w:t>
            </w:r>
            <w:r>
              <w:rPr>
                <w:rFonts w:ascii="Tahoma" w:hAnsi="Tahoma" w:cs="Tahoma"/>
                <w:sz w:val="20"/>
                <w:szCs w:val="20"/>
              </w:rPr>
              <w:t>$16,653.61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over 5 months.  </w:t>
            </w:r>
          </w:p>
          <w:p w14:paraId="369DFE1E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 xml:space="preserve">Down Payment of </w:t>
            </w:r>
            <w:r>
              <w:rPr>
                <w:rFonts w:ascii="Tahoma" w:hAnsi="Tahoma" w:cs="Tahoma"/>
                <w:sz w:val="20"/>
                <w:szCs w:val="20"/>
              </w:rPr>
              <w:t>$5,495.69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due: At signing</w:t>
            </w:r>
          </w:p>
          <w:p w14:paraId="662A9F69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1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$2,231.58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___________________  </w:t>
            </w:r>
          </w:p>
          <w:p w14:paraId="0C32692C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2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nd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$2,231.58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</w:t>
            </w:r>
          </w:p>
          <w:p w14:paraId="04F9714A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3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rd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$2,231.58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___________________  </w:t>
            </w:r>
          </w:p>
          <w:p w14:paraId="707BCF1D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4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$2,231.58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___________________  </w:t>
            </w:r>
          </w:p>
          <w:p w14:paraId="58C58452" w14:textId="77777777" w:rsidR="00E33477" w:rsidRPr="00DD422F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sz w:val="20"/>
                <w:szCs w:val="20"/>
              </w:rPr>
              <w:t>5</w:t>
            </w:r>
            <w:r w:rsidRPr="00DD422F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Payment of </w:t>
            </w:r>
            <w:r>
              <w:rPr>
                <w:rFonts w:ascii="Tahoma" w:hAnsi="Tahoma" w:cs="Tahoma"/>
                <w:sz w:val="20"/>
                <w:szCs w:val="20"/>
              </w:rPr>
              <w:t>$2,231.58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is due on ___________________  </w:t>
            </w:r>
          </w:p>
        </w:tc>
      </w:tr>
      <w:tr w:rsidR="00E33477" w:rsidRPr="00DD422F" w14:paraId="16C73F3E" w14:textId="77777777" w:rsidTr="00942787">
        <w:tc>
          <w:tcPr>
            <w:tcW w:w="1301" w:type="dxa"/>
          </w:tcPr>
          <w:p w14:paraId="2EE1DA18" w14:textId="77777777" w:rsidR="00E33477" w:rsidRPr="00E837CB" w:rsidRDefault="00E33477" w:rsidP="00942787">
            <w:pPr>
              <w:spacing w:after="0"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837CB">
              <w:rPr>
                <w:rFonts w:ascii="Tahoma" w:hAnsi="Tahoma" w:cs="Tahoma"/>
                <w:b/>
                <w:bCs/>
                <w:sz w:val="28"/>
                <w:szCs w:val="28"/>
              </w:rPr>
              <w:sym w:font="Wingdings 2" w:char="F02A"/>
            </w:r>
          </w:p>
        </w:tc>
        <w:tc>
          <w:tcPr>
            <w:tcW w:w="9139" w:type="dxa"/>
          </w:tcPr>
          <w:p w14:paraId="29789A38" w14:textId="77777777" w:rsidR="00E33477" w:rsidRPr="003E1376" w:rsidRDefault="00E33477" w:rsidP="00942787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b/>
                <w:bCs/>
                <w:sz w:val="20"/>
                <w:szCs w:val="20"/>
              </w:rPr>
              <w:t>Option #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  <w:r w:rsidRPr="00DD422F">
              <w:rPr>
                <w:rFonts w:ascii="Tahoma" w:hAnsi="Tahoma" w:cs="Tahoma"/>
                <w:b/>
                <w:bCs/>
                <w:sz w:val="20"/>
                <w:szCs w:val="20"/>
              </w:rPr>
              <w:t>: FINANCING</w:t>
            </w:r>
            <w:r w:rsidRPr="001727A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727A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-  </w:t>
            </w:r>
            <w:r w:rsidRPr="003E1376">
              <w:rPr>
                <w:rFonts w:ascii="Tahoma" w:hAnsi="Tahoma" w:cs="Tahoma"/>
                <w:sz w:val="20"/>
                <w:szCs w:val="20"/>
              </w:rPr>
              <w:t>Cherry</w:t>
            </w:r>
            <w:proofErr w:type="gramEnd"/>
            <w:r w:rsidRPr="003E137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3E1376">
              <w:rPr>
                <w:rFonts w:ascii="Tahoma" w:hAnsi="Tahoma" w:cs="Tahoma"/>
                <w:sz w:val="20"/>
                <w:szCs w:val="20"/>
              </w:rPr>
              <w:t>PatientFi</w:t>
            </w:r>
            <w:proofErr w:type="spellEnd"/>
            <w:r w:rsidRPr="003E1376">
              <w:rPr>
                <w:rFonts w:ascii="Tahoma" w:hAnsi="Tahoma" w:cs="Tahoma"/>
                <w:sz w:val="20"/>
                <w:szCs w:val="20"/>
              </w:rPr>
              <w:t>, CareCredit</w:t>
            </w:r>
          </w:p>
          <w:p w14:paraId="12C12579" w14:textId="77777777" w:rsidR="00E33477" w:rsidRPr="001727A4" w:rsidRDefault="00E33477" w:rsidP="00942787">
            <w:pPr>
              <w:spacing w:after="0"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74D1EE69" w14:textId="77777777" w:rsidR="00DD422F" w:rsidRDefault="00DD422F" w:rsidP="00DD422F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b/>
          <w:bCs/>
          <w:sz w:val="20"/>
          <w:szCs w:val="20"/>
        </w:rPr>
        <w:t>PAYMENT AUTHORIZATION</w:t>
      </w:r>
      <w:r w:rsidR="00D84701">
        <w:rPr>
          <w:rFonts w:ascii="Tahoma" w:hAnsi="Tahoma" w:cs="Tahoma"/>
          <w:b/>
          <w:bCs/>
          <w:sz w:val="20"/>
          <w:szCs w:val="20"/>
        </w:rPr>
        <w:t xml:space="preserve"> - </w:t>
      </w:r>
      <w:r w:rsidRPr="00DD422F">
        <w:rPr>
          <w:rFonts w:ascii="Tahoma" w:hAnsi="Tahoma" w:cs="Tahoma"/>
          <w:sz w:val="20"/>
          <w:szCs w:val="20"/>
        </w:rPr>
        <w:t>I authorize You Only Younger to process payments according to the schedule in my selected payment option above using my: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84701" w14:paraId="21F100A4" w14:textId="77777777" w:rsidTr="00D84701">
        <w:tc>
          <w:tcPr>
            <w:tcW w:w="3485" w:type="dxa"/>
          </w:tcPr>
          <w:p w14:paraId="34B41786" w14:textId="77777777" w:rsidR="00D84701" w:rsidRDefault="00D84701" w:rsidP="00D84701">
            <w:pPr>
              <w:tabs>
                <w:tab w:val="num" w:pos="720"/>
              </w:tabs>
              <w:spacing w:line="360" w:lineRule="auto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040910">
              <w:rPr>
                <w:rFonts w:ascii="Tahoma" w:hAnsi="Tahoma" w:cs="Tahoma"/>
                <w:b/>
                <w:bCs/>
                <w:sz w:val="28"/>
                <w:szCs w:val="28"/>
              </w:rPr>
              <w:sym w:font="Wingdings 2" w:char="F02A"/>
            </w:r>
            <w:r w:rsidRPr="00040910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</w:t>
            </w:r>
            <w:r w:rsidRPr="00DD422F">
              <w:rPr>
                <w:rFonts w:ascii="Tahoma" w:hAnsi="Tahoma" w:cs="Tahoma"/>
                <w:sz w:val="20"/>
                <w:szCs w:val="20"/>
              </w:rPr>
              <w:t>Credit/Debit Card</w:t>
            </w:r>
          </w:p>
        </w:tc>
        <w:tc>
          <w:tcPr>
            <w:tcW w:w="3485" w:type="dxa"/>
          </w:tcPr>
          <w:p w14:paraId="7BF74060" w14:textId="77777777" w:rsidR="00D84701" w:rsidRDefault="00D84701" w:rsidP="00D84701">
            <w:pPr>
              <w:spacing w:line="360" w:lineRule="auto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040910">
              <w:rPr>
                <w:rFonts w:ascii="Tahoma" w:hAnsi="Tahoma" w:cs="Tahoma"/>
                <w:b/>
                <w:bCs/>
                <w:sz w:val="28"/>
                <w:szCs w:val="28"/>
              </w:rPr>
              <w:sym w:font="Wingdings 2" w:char="F02A"/>
            </w:r>
            <w:r w:rsidRPr="00040910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</w:t>
            </w:r>
            <w:r w:rsidRPr="00DD422F">
              <w:rPr>
                <w:rFonts w:ascii="Tahoma" w:hAnsi="Tahoma" w:cs="Tahoma"/>
                <w:sz w:val="20"/>
                <w:szCs w:val="20"/>
              </w:rPr>
              <w:t>Bank Draft</w:t>
            </w:r>
          </w:p>
        </w:tc>
        <w:tc>
          <w:tcPr>
            <w:tcW w:w="3486" w:type="dxa"/>
          </w:tcPr>
          <w:p w14:paraId="576D94C4" w14:textId="77777777" w:rsidR="00D84701" w:rsidRDefault="00D84701" w:rsidP="00D84701">
            <w:pPr>
              <w:spacing w:line="360" w:lineRule="auto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040910">
              <w:rPr>
                <w:rFonts w:ascii="Tahoma" w:hAnsi="Tahoma" w:cs="Tahoma"/>
                <w:b/>
                <w:bCs/>
                <w:sz w:val="28"/>
                <w:szCs w:val="28"/>
              </w:rPr>
              <w:sym w:font="Wingdings 2" w:char="F02A"/>
            </w:r>
            <w:r w:rsidRPr="00040910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</w:t>
            </w:r>
            <w:r w:rsidRPr="00DD422F">
              <w:rPr>
                <w:rFonts w:ascii="Tahoma" w:hAnsi="Tahoma" w:cs="Tahoma"/>
                <w:sz w:val="20"/>
                <w:szCs w:val="20"/>
              </w:rPr>
              <w:t>Check</w:t>
            </w:r>
          </w:p>
        </w:tc>
      </w:tr>
    </w:tbl>
    <w:p w14:paraId="35B25A76" w14:textId="77777777" w:rsidR="00DD422F" w:rsidRPr="00DD422F" w:rsidRDefault="00DD422F" w:rsidP="00DD422F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sz w:val="20"/>
          <w:szCs w:val="20"/>
        </w:rPr>
        <w:t>For recurring payments, I understand my account will be automatically charged on the scheduled dates without additional notification.</w:t>
      </w:r>
    </w:p>
    <w:p w14:paraId="16453444" w14:textId="77777777" w:rsidR="00D84701" w:rsidRDefault="00D84701" w:rsidP="00DD422F">
      <w:pPr>
        <w:spacing w:after="0" w:line="360" w:lineRule="auto"/>
        <w:rPr>
          <w:rFonts w:ascii="Tahoma" w:hAnsi="Tahoma" w:cs="Tahoma"/>
          <w:b/>
          <w:bCs/>
          <w:sz w:val="20"/>
          <w:szCs w:val="20"/>
        </w:rPr>
      </w:pPr>
    </w:p>
    <w:p w14:paraId="77F2CE8B" w14:textId="77777777" w:rsidR="00DD422F" w:rsidRPr="00DD422F" w:rsidRDefault="00DD422F" w:rsidP="00DD422F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b/>
          <w:bCs/>
          <w:sz w:val="20"/>
          <w:szCs w:val="20"/>
        </w:rPr>
        <w:t>ACKNOWLEDGMENT</w:t>
      </w:r>
      <w:r w:rsidR="00D84701">
        <w:rPr>
          <w:rFonts w:ascii="Tahoma" w:hAnsi="Tahoma" w:cs="Tahoma"/>
          <w:b/>
          <w:bCs/>
          <w:sz w:val="20"/>
          <w:szCs w:val="20"/>
        </w:rPr>
        <w:t xml:space="preserve"> - </w:t>
      </w:r>
      <w:r w:rsidRPr="00DD422F">
        <w:rPr>
          <w:rFonts w:ascii="Tahoma" w:hAnsi="Tahoma" w:cs="Tahoma"/>
          <w:sz w:val="20"/>
          <w:szCs w:val="20"/>
        </w:rPr>
        <w:t>By signing below, I acknowledge and agree that:</w:t>
      </w:r>
    </w:p>
    <w:p w14:paraId="38EAB364" w14:textId="77777777" w:rsidR="00DD422F" w:rsidRPr="00DD422F" w:rsidRDefault="00DD422F" w:rsidP="00DD422F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sz w:val="20"/>
          <w:szCs w:val="20"/>
        </w:rPr>
        <w:t xml:space="preserve">I understand this is an outline of what my plan MAY include. The final details of my plan will be determined after evaluation, </w:t>
      </w:r>
      <w:r w:rsidR="00040910">
        <w:rPr>
          <w:rFonts w:ascii="Tahoma" w:hAnsi="Tahoma" w:cs="Tahoma"/>
          <w:sz w:val="20"/>
          <w:szCs w:val="20"/>
        </w:rPr>
        <w:t xml:space="preserve">or </w:t>
      </w:r>
      <w:r w:rsidR="00D84701" w:rsidRPr="00DD422F">
        <w:rPr>
          <w:rFonts w:ascii="Tahoma" w:hAnsi="Tahoma" w:cs="Tahoma"/>
          <w:sz w:val="20"/>
          <w:szCs w:val="20"/>
        </w:rPr>
        <w:t xml:space="preserve">scans, </w:t>
      </w:r>
      <w:r w:rsidR="00D84701">
        <w:rPr>
          <w:rFonts w:ascii="Tahoma" w:hAnsi="Tahoma" w:cs="Tahoma"/>
          <w:sz w:val="20"/>
          <w:szCs w:val="20"/>
        </w:rPr>
        <w:t>or</w:t>
      </w:r>
      <w:r w:rsidR="00040910">
        <w:rPr>
          <w:rFonts w:ascii="Tahoma" w:hAnsi="Tahoma" w:cs="Tahoma"/>
          <w:sz w:val="20"/>
          <w:szCs w:val="20"/>
        </w:rPr>
        <w:t xml:space="preserve"> </w:t>
      </w:r>
      <w:r w:rsidRPr="00DD422F">
        <w:rPr>
          <w:rFonts w:ascii="Tahoma" w:hAnsi="Tahoma" w:cs="Tahoma"/>
          <w:sz w:val="20"/>
          <w:szCs w:val="20"/>
        </w:rPr>
        <w:t>lab work are complete.</w:t>
      </w:r>
    </w:p>
    <w:p w14:paraId="1EF0D7C6" w14:textId="77777777" w:rsidR="00DD422F" w:rsidRPr="00DD422F" w:rsidRDefault="00DD422F" w:rsidP="00DD422F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sz w:val="20"/>
          <w:szCs w:val="20"/>
        </w:rPr>
        <w:t xml:space="preserve">I have selected payment </w:t>
      </w:r>
      <w:r w:rsidR="00040910" w:rsidRPr="00DD422F">
        <w:rPr>
          <w:rFonts w:ascii="Tahoma" w:hAnsi="Tahoma" w:cs="Tahoma"/>
          <w:sz w:val="20"/>
          <w:szCs w:val="20"/>
        </w:rPr>
        <w:t>option _</w:t>
      </w:r>
      <w:r w:rsidRPr="00DD422F">
        <w:rPr>
          <w:rFonts w:ascii="Tahoma" w:hAnsi="Tahoma" w:cs="Tahoma"/>
          <w:sz w:val="20"/>
          <w:szCs w:val="20"/>
        </w:rPr>
        <w:t>____ and agree to the payment schedule outlined for that option.</w:t>
      </w:r>
    </w:p>
    <w:p w14:paraId="1892959B" w14:textId="77777777" w:rsidR="00DD422F" w:rsidRPr="00DD422F" w:rsidRDefault="00DD422F" w:rsidP="00DD422F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sz w:val="20"/>
          <w:szCs w:val="20"/>
        </w:rPr>
        <w:t>I understand that the total program fee covers any adjustments made to my final plan, including sales tax.</w:t>
      </w:r>
    </w:p>
    <w:p w14:paraId="4A822A82" w14:textId="77777777" w:rsidR="00DD422F" w:rsidRDefault="00DD422F" w:rsidP="00DD422F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sz w:val="20"/>
          <w:szCs w:val="20"/>
        </w:rPr>
        <w:t>I have received a copy of this agreement for my records.</w:t>
      </w:r>
    </w:p>
    <w:p w14:paraId="7EA596D6" w14:textId="77777777" w:rsidR="004432B5" w:rsidRPr="00DD422F" w:rsidRDefault="004432B5" w:rsidP="00DD422F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understand there are no refunds on any used or unused services or products in the program.</w:t>
      </w:r>
    </w:p>
    <w:p w14:paraId="3198993D" w14:textId="77777777" w:rsidR="00DD422F" w:rsidRDefault="00DD422F" w:rsidP="00DD422F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sz w:val="20"/>
          <w:szCs w:val="20"/>
        </w:rPr>
        <w:t>I have had an opportunity to ask questions about this agreement</w:t>
      </w:r>
      <w:r w:rsidR="00511BC7">
        <w:rPr>
          <w:rFonts w:ascii="Tahoma" w:hAnsi="Tahoma" w:cs="Tahoma"/>
          <w:sz w:val="20"/>
          <w:szCs w:val="20"/>
        </w:rPr>
        <w:t>,</w:t>
      </w:r>
      <w:r w:rsidRPr="00DD422F">
        <w:rPr>
          <w:rFonts w:ascii="Tahoma" w:hAnsi="Tahoma" w:cs="Tahoma"/>
          <w:sz w:val="20"/>
          <w:szCs w:val="20"/>
        </w:rPr>
        <w:t xml:space="preserve"> and they have been answered to my satisfaction.</w:t>
      </w:r>
    </w:p>
    <w:p w14:paraId="463B78A0" w14:textId="77777777" w:rsidR="00D84701" w:rsidRPr="00DD422F" w:rsidRDefault="00D84701" w:rsidP="00D84701">
      <w:pPr>
        <w:spacing w:after="0" w:line="36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15"/>
        <w:gridCol w:w="5051"/>
      </w:tblGrid>
      <w:tr w:rsidR="00694CE1" w:rsidRPr="00DD422F" w14:paraId="6040D34D" w14:textId="77777777" w:rsidTr="00BA6A4F">
        <w:trPr>
          <w:trHeight w:val="675"/>
        </w:trPr>
        <w:tc>
          <w:tcPr>
            <w:tcW w:w="5415" w:type="dxa"/>
          </w:tcPr>
          <w:p w14:paraId="728F6631" w14:textId="77777777" w:rsidR="00694CE1" w:rsidRPr="00DD422F" w:rsidRDefault="00D05270" w:rsidP="005E4791">
            <w:pPr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164A8" wp14:editId="39FF6D14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217170</wp:posOffset>
                      </wp:positionV>
                      <wp:extent cx="1943100" cy="9525"/>
                      <wp:effectExtent l="0" t="0" r="19050" b="28575"/>
                      <wp:wrapNone/>
                      <wp:docPr id="182045441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265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17.1pt" to="259.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94CE1" w:rsidRPr="00DD422F">
              <w:rPr>
                <w:rFonts w:ascii="Tahoma" w:hAnsi="Tahoma" w:cs="Tahoma"/>
                <w:sz w:val="20"/>
                <w:szCs w:val="20"/>
              </w:rPr>
              <w:t>Member Signature:</w:t>
            </w:r>
          </w:p>
        </w:tc>
        <w:tc>
          <w:tcPr>
            <w:tcW w:w="5051" w:type="dxa"/>
          </w:tcPr>
          <w:p w14:paraId="02505E5D" w14:textId="77777777" w:rsidR="00694CE1" w:rsidRPr="00DD422F" w:rsidRDefault="00694CE1" w:rsidP="005E4791">
            <w:pPr>
              <w:rPr>
                <w:rFonts w:ascii="Tahoma" w:hAnsi="Tahoma" w:cs="Tahoma"/>
                <w:sz w:val="20"/>
                <w:szCs w:val="20"/>
              </w:rPr>
            </w:pPr>
            <w:r w:rsidRPr="00DD422F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086F69" wp14:editId="39A6CC2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215265</wp:posOffset>
                      </wp:positionV>
                      <wp:extent cx="1943100" cy="9525"/>
                      <wp:effectExtent l="0" t="0" r="19050" b="28575"/>
                      <wp:wrapNone/>
                      <wp:docPr id="75126434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707092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6.95pt" to="186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22F"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</w:tr>
      <w:tr w:rsidR="00DD422F" w:rsidRPr="00DD422F" w14:paraId="184AF561" w14:textId="77777777" w:rsidTr="00BA6A4F">
        <w:trPr>
          <w:trHeight w:val="675"/>
        </w:trPr>
        <w:tc>
          <w:tcPr>
            <w:tcW w:w="5415" w:type="dxa"/>
          </w:tcPr>
          <w:p w14:paraId="31F70FAF" w14:textId="77777777" w:rsidR="00DD422F" w:rsidRPr="00DD422F" w:rsidRDefault="00DD422F" w:rsidP="00DD422F">
            <w:pPr>
              <w:rPr>
                <w:rFonts w:ascii="Tahoma" w:hAnsi="Tahoma" w:cs="Tahoma"/>
                <w:noProof/>
                <w:sz w:val="20"/>
                <w:szCs w:val="20"/>
              </w:rPr>
            </w:pPr>
            <w:r w:rsidRPr="00DD422F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F22F02" wp14:editId="3C0246D4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217170</wp:posOffset>
                      </wp:positionV>
                      <wp:extent cx="1943100" cy="9525"/>
                      <wp:effectExtent l="0" t="0" r="19050" b="28575"/>
                      <wp:wrapNone/>
                      <wp:docPr id="155415606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8F201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17.1pt" to="259.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22F">
              <w:rPr>
                <w:rFonts w:ascii="Tahoma" w:hAnsi="Tahoma" w:cs="Tahoma"/>
                <w:noProof/>
                <w:sz w:val="20"/>
                <w:szCs w:val="20"/>
              </w:rPr>
              <w:t>Provider</w:t>
            </w:r>
            <w:r w:rsidRPr="00DD422F">
              <w:rPr>
                <w:rFonts w:ascii="Tahoma" w:hAnsi="Tahoma" w:cs="Tahoma"/>
                <w:sz w:val="20"/>
                <w:szCs w:val="20"/>
              </w:rPr>
              <w:t xml:space="preserve"> Signature:</w:t>
            </w:r>
          </w:p>
        </w:tc>
        <w:tc>
          <w:tcPr>
            <w:tcW w:w="5051" w:type="dxa"/>
          </w:tcPr>
          <w:p w14:paraId="6E218DD4" w14:textId="77777777" w:rsidR="00DD422F" w:rsidRPr="00DD422F" w:rsidRDefault="00DD422F" w:rsidP="00DD422F">
            <w:pPr>
              <w:rPr>
                <w:rFonts w:ascii="Tahoma" w:hAnsi="Tahoma" w:cs="Tahoma"/>
                <w:noProof/>
                <w:sz w:val="20"/>
                <w:szCs w:val="20"/>
              </w:rPr>
            </w:pPr>
            <w:r w:rsidRPr="00DD422F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640A75" wp14:editId="1EF2035F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215265</wp:posOffset>
                      </wp:positionV>
                      <wp:extent cx="1943100" cy="9525"/>
                      <wp:effectExtent l="0" t="0" r="19050" b="28575"/>
                      <wp:wrapNone/>
                      <wp:docPr id="135122144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93572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6.95pt" to="186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22F"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</w:tr>
    </w:tbl>
    <w:p w14:paraId="0EB44B5B" w14:textId="77777777" w:rsidR="00DD422F" w:rsidRPr="00DD422F" w:rsidRDefault="00DD422F" w:rsidP="00DD422F">
      <w:pPr>
        <w:spacing w:after="0" w:line="360" w:lineRule="auto"/>
        <w:rPr>
          <w:rFonts w:ascii="Tahoma" w:hAnsi="Tahoma" w:cs="Tahoma"/>
          <w:i/>
          <w:iCs/>
          <w:sz w:val="20"/>
          <w:szCs w:val="20"/>
        </w:rPr>
      </w:pPr>
    </w:p>
    <w:p w14:paraId="35BB8F9E" w14:textId="77777777" w:rsidR="00DD422F" w:rsidRPr="00DD422F" w:rsidRDefault="00DD422F" w:rsidP="00DD422F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DD422F">
        <w:rPr>
          <w:rFonts w:ascii="Tahoma" w:hAnsi="Tahoma" w:cs="Tahoma"/>
          <w:i/>
          <w:iCs/>
          <w:sz w:val="20"/>
          <w:szCs w:val="20"/>
        </w:rPr>
        <w:t>You will receive a copy of this signed agreement and your detailed treatment plan for your records.</w:t>
      </w:r>
    </w:p>
    <w:sectPr w:rsidR="00DD422F" w:rsidRPr="00DD422F" w:rsidSect="000240C3">
      <w:headerReference w:type="default" r:id="rId11"/>
      <w:footerReference w:type="default" r:id="rId12"/>
      <w:pgSz w:w="11906" w:h="16838"/>
      <w:pgMar w:top="720" w:right="720" w:bottom="720" w:left="720" w:header="172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5E8A1" w14:textId="77777777" w:rsidR="00463AD6" w:rsidRDefault="00463AD6" w:rsidP="00965B36">
      <w:pPr>
        <w:spacing w:after="0" w:line="240" w:lineRule="auto"/>
      </w:pPr>
      <w:r>
        <w:separator/>
      </w:r>
    </w:p>
  </w:endnote>
  <w:endnote w:type="continuationSeparator" w:id="0">
    <w:p w14:paraId="34803156" w14:textId="77777777" w:rsidR="00463AD6" w:rsidRDefault="00463AD6" w:rsidP="0096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11A08" w14:textId="77777777" w:rsidR="00965B36" w:rsidRDefault="00965B3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AD7387" wp14:editId="4935FF53">
          <wp:simplePos x="0" y="0"/>
          <wp:positionH relativeFrom="page">
            <wp:posOffset>38100</wp:posOffset>
          </wp:positionH>
          <wp:positionV relativeFrom="paragraph">
            <wp:posOffset>-88901</wp:posOffset>
          </wp:positionV>
          <wp:extent cx="7538854" cy="694055"/>
          <wp:effectExtent l="0" t="0" r="5080" b="0"/>
          <wp:wrapNone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412" cy="698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FEB0" w14:textId="77777777" w:rsidR="00463AD6" w:rsidRDefault="00463AD6" w:rsidP="00965B36">
      <w:pPr>
        <w:spacing w:after="0" w:line="240" w:lineRule="auto"/>
      </w:pPr>
      <w:r>
        <w:separator/>
      </w:r>
    </w:p>
  </w:footnote>
  <w:footnote w:type="continuationSeparator" w:id="0">
    <w:p w14:paraId="5D3934B0" w14:textId="77777777" w:rsidR="00463AD6" w:rsidRDefault="00463AD6" w:rsidP="0096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6B26" w14:textId="77777777" w:rsidR="00965B36" w:rsidRDefault="000240C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753FEFB" wp14:editId="2C69C4BE">
              <wp:simplePos x="0" y="0"/>
              <wp:positionH relativeFrom="page">
                <wp:align>right</wp:align>
              </wp:positionH>
              <wp:positionV relativeFrom="paragraph">
                <wp:posOffset>-1076960</wp:posOffset>
              </wp:positionV>
              <wp:extent cx="754888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888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0E19A" w14:textId="77777777" w:rsidR="000240C3" w:rsidRPr="0024755B" w:rsidRDefault="000240C3" w:rsidP="000240C3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53FEFB" id="Group 3" o:spid="_x0000_s1026" style="position:absolute;margin-left:543.2pt;margin-top:-84.8pt;width:594.4pt;height:93.9pt;z-index:251661312;mso-position-horizontal:right;mso-position-horizontal-relative:page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3790E19A" w14:textId="77777777" w:rsidR="000240C3" w:rsidRPr="0024755B" w:rsidRDefault="000240C3" w:rsidP="000240C3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  <w:sz w:val="24"/>
                          <w:szCs w:val="24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05A32"/>
    <w:multiLevelType w:val="multilevel"/>
    <w:tmpl w:val="F22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C4A66"/>
    <w:multiLevelType w:val="multilevel"/>
    <w:tmpl w:val="CF5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47E0B"/>
    <w:multiLevelType w:val="hybridMultilevel"/>
    <w:tmpl w:val="6AFCC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C109C"/>
    <w:multiLevelType w:val="multilevel"/>
    <w:tmpl w:val="C63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752764">
    <w:abstractNumId w:val="2"/>
  </w:num>
  <w:num w:numId="2" w16cid:durableId="296886138">
    <w:abstractNumId w:val="0"/>
  </w:num>
  <w:num w:numId="3" w16cid:durableId="57822309">
    <w:abstractNumId w:val="1"/>
  </w:num>
  <w:num w:numId="4" w16cid:durableId="423649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D6"/>
    <w:rsid w:val="00004524"/>
    <w:rsid w:val="000208EE"/>
    <w:rsid w:val="000240C3"/>
    <w:rsid w:val="00040910"/>
    <w:rsid w:val="00044EE6"/>
    <w:rsid w:val="00075523"/>
    <w:rsid w:val="0008591C"/>
    <w:rsid w:val="000B60E1"/>
    <w:rsid w:val="000F2946"/>
    <w:rsid w:val="0013191C"/>
    <w:rsid w:val="00153368"/>
    <w:rsid w:val="00162F7B"/>
    <w:rsid w:val="0018289F"/>
    <w:rsid w:val="00186DEF"/>
    <w:rsid w:val="00192A31"/>
    <w:rsid w:val="00197554"/>
    <w:rsid w:val="001C780B"/>
    <w:rsid w:val="001E078C"/>
    <w:rsid w:val="001F0EE7"/>
    <w:rsid w:val="001F3A16"/>
    <w:rsid w:val="001F49E7"/>
    <w:rsid w:val="001F7BF4"/>
    <w:rsid w:val="0020790C"/>
    <w:rsid w:val="0023755F"/>
    <w:rsid w:val="0023762C"/>
    <w:rsid w:val="00240D29"/>
    <w:rsid w:val="0024755B"/>
    <w:rsid w:val="00272887"/>
    <w:rsid w:val="00274EBA"/>
    <w:rsid w:val="002833AF"/>
    <w:rsid w:val="002939F2"/>
    <w:rsid w:val="00293D6A"/>
    <w:rsid w:val="003255D6"/>
    <w:rsid w:val="00334784"/>
    <w:rsid w:val="00341463"/>
    <w:rsid w:val="00354801"/>
    <w:rsid w:val="003559A1"/>
    <w:rsid w:val="0036514A"/>
    <w:rsid w:val="00383917"/>
    <w:rsid w:val="003936BA"/>
    <w:rsid w:val="00394233"/>
    <w:rsid w:val="003F6F87"/>
    <w:rsid w:val="003F72EB"/>
    <w:rsid w:val="00410A05"/>
    <w:rsid w:val="00442C24"/>
    <w:rsid w:val="004432B5"/>
    <w:rsid w:val="00463AD6"/>
    <w:rsid w:val="0047538A"/>
    <w:rsid w:val="00481147"/>
    <w:rsid w:val="00492405"/>
    <w:rsid w:val="00494D49"/>
    <w:rsid w:val="004A7DC8"/>
    <w:rsid w:val="004B28E8"/>
    <w:rsid w:val="004C1643"/>
    <w:rsid w:val="004C35B2"/>
    <w:rsid w:val="004C5CE1"/>
    <w:rsid w:val="004D281A"/>
    <w:rsid w:val="004F0DE5"/>
    <w:rsid w:val="00511BC7"/>
    <w:rsid w:val="00525841"/>
    <w:rsid w:val="00562A55"/>
    <w:rsid w:val="005722AA"/>
    <w:rsid w:val="005B2340"/>
    <w:rsid w:val="005C2119"/>
    <w:rsid w:val="005C491A"/>
    <w:rsid w:val="005E18E0"/>
    <w:rsid w:val="005F2AB6"/>
    <w:rsid w:val="006104C4"/>
    <w:rsid w:val="006275FC"/>
    <w:rsid w:val="00641A65"/>
    <w:rsid w:val="00684572"/>
    <w:rsid w:val="00694CE1"/>
    <w:rsid w:val="006A4765"/>
    <w:rsid w:val="006B4834"/>
    <w:rsid w:val="006D7D03"/>
    <w:rsid w:val="0070104B"/>
    <w:rsid w:val="00737A74"/>
    <w:rsid w:val="007402C0"/>
    <w:rsid w:val="00744BF2"/>
    <w:rsid w:val="0075378B"/>
    <w:rsid w:val="007656AD"/>
    <w:rsid w:val="00777F81"/>
    <w:rsid w:val="0079104E"/>
    <w:rsid w:val="007A4F56"/>
    <w:rsid w:val="007B7D02"/>
    <w:rsid w:val="007C233C"/>
    <w:rsid w:val="007C7860"/>
    <w:rsid w:val="007E385E"/>
    <w:rsid w:val="00802155"/>
    <w:rsid w:val="00816DC6"/>
    <w:rsid w:val="00824FEA"/>
    <w:rsid w:val="00844133"/>
    <w:rsid w:val="00852AE5"/>
    <w:rsid w:val="00857C83"/>
    <w:rsid w:val="008642B4"/>
    <w:rsid w:val="008650AF"/>
    <w:rsid w:val="00873344"/>
    <w:rsid w:val="00893D7D"/>
    <w:rsid w:val="008A1D12"/>
    <w:rsid w:val="008C0263"/>
    <w:rsid w:val="008C3179"/>
    <w:rsid w:val="008C4C15"/>
    <w:rsid w:val="008C7FDF"/>
    <w:rsid w:val="00903533"/>
    <w:rsid w:val="00931220"/>
    <w:rsid w:val="009335EF"/>
    <w:rsid w:val="00945037"/>
    <w:rsid w:val="0094656C"/>
    <w:rsid w:val="00965B36"/>
    <w:rsid w:val="00975EAC"/>
    <w:rsid w:val="00976ADD"/>
    <w:rsid w:val="009A0652"/>
    <w:rsid w:val="009A41EF"/>
    <w:rsid w:val="009D68B1"/>
    <w:rsid w:val="009D7134"/>
    <w:rsid w:val="009E32F0"/>
    <w:rsid w:val="00A53A46"/>
    <w:rsid w:val="00A7380E"/>
    <w:rsid w:val="00A839D5"/>
    <w:rsid w:val="00AB49FA"/>
    <w:rsid w:val="00AB5E7D"/>
    <w:rsid w:val="00AD3801"/>
    <w:rsid w:val="00B00097"/>
    <w:rsid w:val="00B24CD9"/>
    <w:rsid w:val="00B31556"/>
    <w:rsid w:val="00B31F84"/>
    <w:rsid w:val="00B34B37"/>
    <w:rsid w:val="00B443F6"/>
    <w:rsid w:val="00B62207"/>
    <w:rsid w:val="00B90F57"/>
    <w:rsid w:val="00B9688F"/>
    <w:rsid w:val="00B97A6C"/>
    <w:rsid w:val="00BA5EC7"/>
    <w:rsid w:val="00BA6A4F"/>
    <w:rsid w:val="00BB5AB9"/>
    <w:rsid w:val="00BC47E7"/>
    <w:rsid w:val="00BD0528"/>
    <w:rsid w:val="00BD5FE4"/>
    <w:rsid w:val="00BE705B"/>
    <w:rsid w:val="00BF646A"/>
    <w:rsid w:val="00C00D01"/>
    <w:rsid w:val="00C05261"/>
    <w:rsid w:val="00C32D41"/>
    <w:rsid w:val="00C4618B"/>
    <w:rsid w:val="00C47469"/>
    <w:rsid w:val="00C50B38"/>
    <w:rsid w:val="00C63743"/>
    <w:rsid w:val="00C65949"/>
    <w:rsid w:val="00C66265"/>
    <w:rsid w:val="00C8404B"/>
    <w:rsid w:val="00D04766"/>
    <w:rsid w:val="00D05270"/>
    <w:rsid w:val="00D35BC4"/>
    <w:rsid w:val="00D84701"/>
    <w:rsid w:val="00DB0DB9"/>
    <w:rsid w:val="00DD422F"/>
    <w:rsid w:val="00DD5BE1"/>
    <w:rsid w:val="00DE4FE2"/>
    <w:rsid w:val="00DE56B7"/>
    <w:rsid w:val="00DF07F0"/>
    <w:rsid w:val="00E33477"/>
    <w:rsid w:val="00E368F2"/>
    <w:rsid w:val="00E605AF"/>
    <w:rsid w:val="00E72AC3"/>
    <w:rsid w:val="00E837CB"/>
    <w:rsid w:val="00E849AD"/>
    <w:rsid w:val="00E85A7C"/>
    <w:rsid w:val="00E8747E"/>
    <w:rsid w:val="00EA3518"/>
    <w:rsid w:val="00EA638A"/>
    <w:rsid w:val="00EE3D14"/>
    <w:rsid w:val="00EE60AB"/>
    <w:rsid w:val="00F201FA"/>
    <w:rsid w:val="00F244D8"/>
    <w:rsid w:val="00F27356"/>
    <w:rsid w:val="00F626AC"/>
    <w:rsid w:val="00F922BF"/>
    <w:rsid w:val="00FD7FFC"/>
    <w:rsid w:val="00FF2AC8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F5571"/>
  <w15:chartTrackingRefBased/>
  <w15:docId w15:val="{BD371FC4-A7D7-4C84-8628-40CE3D2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B36"/>
  </w:style>
  <w:style w:type="paragraph" w:styleId="Footer">
    <w:name w:val="footer"/>
    <w:basedOn w:val="Normal"/>
    <w:link w:val="Foot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B36"/>
  </w:style>
  <w:style w:type="character" w:styleId="Hyperlink">
    <w:name w:val="Hyperlink"/>
    <w:basedOn w:val="DefaultParagraphFont"/>
    <w:uiPriority w:val="99"/>
    <w:unhideWhenUsed/>
    <w:rsid w:val="00753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7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62C"/>
    <w:pPr>
      <w:ind w:left="720"/>
      <w:contextualSpacing/>
    </w:pPr>
  </w:style>
  <w:style w:type="table" w:styleId="TableGrid">
    <w:name w:val="Table Grid"/>
    <w:basedOn w:val="TableNormal"/>
    <w:uiPriority w:val="39"/>
    <w:rsid w:val="00694C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youonlyyounger.sharepoint.com/sites/ThriveTeam/Shared%20Documents/General/Service%20Delivery/PME%20Prep/PME%20Plan%20Off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4" ma:contentTypeDescription="Create a new document." ma:contentTypeScope="" ma:versionID="8dc4874ce460dae7438a47dfe615009e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a5b8df1dacfb84de5cb7b0ac8f57180b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8B65-9B10-4736-863F-58C8E1C5F43B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122cd03f-44f9-43b6-a063-008b4c88c99b"/>
    <ds:schemaRef ds:uri="509f5907-11a2-442c-8eba-0c5fd8c5a09a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9E3F396-8281-423F-BE3B-44BBACB35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FC7B5-D7B7-4196-8C2F-41373DD2BA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AE390E-984D-4AFE-B41E-7B2F2A57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PME Plan Offer Template.dotx</Template>
  <TotalTime>3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James Owen</cp:lastModifiedBy>
  <cp:revision>2</cp:revision>
  <cp:lastPrinted>2024-06-26T15:54:00Z</cp:lastPrinted>
  <dcterms:created xsi:type="dcterms:W3CDTF">2025-09-22T14:28:00Z</dcterms:created>
  <dcterms:modified xsi:type="dcterms:W3CDTF">2025-09-22T14:28:00Z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  <property fmtid="{D5CDD505-2E9C-101B-9397-08002B2CF9AE}" pid="3" name="MediaServiceImageTags">
    <vt:lpwstr/>
  </property>
</Properties>
</file>